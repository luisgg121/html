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932B8" w14:textId="77777777" w:rsidR="000B67C1" w:rsidRDefault="000B67C1" w:rsidP="0091387C">
      <w:pPr>
        <w:pStyle w:val="TtuloApartado1sinnivel"/>
        <w:jc w:val="center"/>
        <w:rPr>
          <w:b/>
          <w:bCs/>
        </w:rPr>
      </w:pPr>
      <w:bookmarkStart w:id="0" w:name="_Toc459888455"/>
    </w:p>
    <w:p w14:paraId="34C7ED12" w14:textId="0D9B3FBF" w:rsidR="0091387C" w:rsidRPr="00844F9C" w:rsidRDefault="0091387C" w:rsidP="0091387C">
      <w:pPr>
        <w:pStyle w:val="TtuloApartado1sinnivel"/>
        <w:jc w:val="center"/>
        <w:rPr>
          <w:b/>
          <w:bCs/>
        </w:rPr>
      </w:pPr>
      <w:r w:rsidRPr="00844F9C">
        <w:rPr>
          <w:b/>
          <w:bCs/>
        </w:rPr>
        <w:t>UNIR - Universidad Internacional de La Rioja</w:t>
      </w:r>
    </w:p>
    <w:p w14:paraId="74DE9484" w14:textId="77777777" w:rsidR="0091387C" w:rsidRPr="00844F9C" w:rsidRDefault="0091387C" w:rsidP="0091387C">
      <w:pPr>
        <w:pStyle w:val="TtuloApartado1sinnivel"/>
        <w:jc w:val="center"/>
        <w:rPr>
          <w:b/>
          <w:bCs/>
        </w:rPr>
      </w:pPr>
      <w:r w:rsidRPr="00844F9C">
        <w:rPr>
          <w:b/>
          <w:bCs/>
        </w:rPr>
        <w:t>Maestría en Seguridad Informática</w:t>
      </w:r>
    </w:p>
    <w:p w14:paraId="19F48903" w14:textId="77777777" w:rsidR="0091387C" w:rsidRPr="0040104E" w:rsidRDefault="0091387C" w:rsidP="0091387C"/>
    <w:p w14:paraId="5538F1B5" w14:textId="77777777" w:rsidR="0091387C" w:rsidRDefault="0091387C" w:rsidP="0091387C">
      <w:pPr>
        <w:pStyle w:val="TtuloApartado1sinnivel"/>
        <w:jc w:val="center"/>
      </w:pPr>
      <w:r>
        <w:t>Curso:</w:t>
      </w:r>
    </w:p>
    <w:p w14:paraId="049DA0BF" w14:textId="01073DD2" w:rsidR="0091387C" w:rsidRPr="00D04584" w:rsidRDefault="00D34386" w:rsidP="00760201">
      <w:pPr>
        <w:pStyle w:val="TtuloApartado1sinnivel"/>
        <w:jc w:val="center"/>
      </w:pPr>
      <w:r w:rsidRPr="00D34386">
        <w:t>Análisis Forense Informático</w:t>
      </w:r>
    </w:p>
    <w:p w14:paraId="2E2C79C2" w14:textId="77777777" w:rsidR="0091387C" w:rsidRDefault="0091387C" w:rsidP="0091387C">
      <w:pPr>
        <w:pStyle w:val="TtuloApartado1sinnivel"/>
        <w:jc w:val="center"/>
      </w:pPr>
    </w:p>
    <w:p w14:paraId="7B47CE0E" w14:textId="77777777" w:rsidR="0091387C" w:rsidRDefault="0091387C" w:rsidP="0091387C">
      <w:pPr>
        <w:pStyle w:val="TtuloApartado1sinnivel"/>
        <w:jc w:val="center"/>
      </w:pPr>
      <w:r>
        <w:t>Actividad individual</w:t>
      </w:r>
      <w:r w:rsidRPr="00DA0A34">
        <w:t>:</w:t>
      </w:r>
    </w:p>
    <w:p w14:paraId="325F7BC8" w14:textId="4823AE69" w:rsidR="00C1234E" w:rsidRPr="00C1234E" w:rsidRDefault="00320E74" w:rsidP="00320E74">
      <w:pPr>
        <w:jc w:val="center"/>
      </w:pPr>
      <w:bookmarkStart w:id="1" w:name="_Hlk118118471"/>
      <w:r w:rsidRPr="00320E74">
        <w:rPr>
          <w:color w:val="0098CD"/>
          <w:sz w:val="40"/>
          <w:szCs w:val="40"/>
        </w:rPr>
        <w:t xml:space="preserve">Dispositivos de </w:t>
      </w:r>
      <w:r>
        <w:rPr>
          <w:color w:val="0098CD"/>
          <w:sz w:val="40"/>
          <w:szCs w:val="40"/>
        </w:rPr>
        <w:t>A</w:t>
      </w:r>
      <w:r w:rsidRPr="00320E74">
        <w:rPr>
          <w:color w:val="0098CD"/>
          <w:sz w:val="40"/>
          <w:szCs w:val="40"/>
        </w:rPr>
        <w:t xml:space="preserve">lmacenamiento y </w:t>
      </w:r>
      <w:r>
        <w:rPr>
          <w:color w:val="0098CD"/>
          <w:sz w:val="40"/>
          <w:szCs w:val="40"/>
        </w:rPr>
        <w:t>A</w:t>
      </w:r>
      <w:r w:rsidRPr="00320E74">
        <w:rPr>
          <w:color w:val="0098CD"/>
          <w:sz w:val="40"/>
          <w:szCs w:val="40"/>
        </w:rPr>
        <w:t xml:space="preserve">rchivos </w:t>
      </w:r>
      <w:r>
        <w:rPr>
          <w:color w:val="0098CD"/>
          <w:sz w:val="40"/>
          <w:szCs w:val="40"/>
        </w:rPr>
        <w:t>E</w:t>
      </w:r>
      <w:r w:rsidRPr="00320E74">
        <w:rPr>
          <w:color w:val="0098CD"/>
          <w:sz w:val="40"/>
          <w:szCs w:val="40"/>
        </w:rPr>
        <w:t>liminados</w:t>
      </w:r>
    </w:p>
    <w:bookmarkEnd w:id="1"/>
    <w:p w14:paraId="18C545F2" w14:textId="77777777" w:rsidR="0091387C" w:rsidRDefault="0091387C" w:rsidP="0091387C">
      <w:pPr>
        <w:pStyle w:val="TtuloApartado1sinnivel"/>
        <w:jc w:val="center"/>
      </w:pPr>
    </w:p>
    <w:p w14:paraId="63190CE2" w14:textId="77777777" w:rsidR="0091387C" w:rsidRDefault="0091387C" w:rsidP="0091387C">
      <w:pPr>
        <w:pStyle w:val="TtuloApartado1sinnivel"/>
        <w:jc w:val="center"/>
      </w:pPr>
      <w:r>
        <w:t>Alumno: Luis de la Garza González</w:t>
      </w:r>
    </w:p>
    <w:p w14:paraId="53102E3D" w14:textId="77777777" w:rsidR="0091387C" w:rsidRPr="00D36471" w:rsidRDefault="0091387C" w:rsidP="0091387C">
      <w:pPr>
        <w:pStyle w:val="TtuloApartado1sinnivel"/>
        <w:jc w:val="center"/>
      </w:pPr>
      <w:r w:rsidRPr="00D36471">
        <w:t>Matrícula: 5259062 - 499539</w:t>
      </w:r>
    </w:p>
    <w:p w14:paraId="2ECAC8D5" w14:textId="77777777" w:rsidR="0091387C" w:rsidRDefault="0091387C" w:rsidP="0091387C">
      <w:pPr>
        <w:pStyle w:val="TtuloApartado1sinnivel"/>
        <w:jc w:val="center"/>
      </w:pPr>
    </w:p>
    <w:p w14:paraId="3E154137" w14:textId="72CD0597" w:rsidR="00086720" w:rsidRDefault="001078DF" w:rsidP="00EB1E5D">
      <w:pPr>
        <w:jc w:val="center"/>
      </w:pPr>
      <w:r>
        <w:rPr>
          <w:color w:val="0098CD"/>
          <w:sz w:val="40"/>
          <w:szCs w:val="40"/>
        </w:rPr>
        <w:t>9</w:t>
      </w:r>
      <w:r w:rsidR="00EB1E5D">
        <w:rPr>
          <w:color w:val="0098CD"/>
          <w:sz w:val="40"/>
          <w:szCs w:val="40"/>
        </w:rPr>
        <w:t xml:space="preserve"> de </w:t>
      </w:r>
      <w:r w:rsidR="00D34386">
        <w:rPr>
          <w:color w:val="0098CD"/>
          <w:sz w:val="40"/>
          <w:szCs w:val="40"/>
        </w:rPr>
        <w:t>enero</w:t>
      </w:r>
      <w:r w:rsidR="00EB1E5D">
        <w:rPr>
          <w:color w:val="0098CD"/>
          <w:sz w:val="40"/>
          <w:szCs w:val="40"/>
        </w:rPr>
        <w:t xml:space="preserve"> de 20</w:t>
      </w:r>
      <w:r w:rsidR="00D34386">
        <w:rPr>
          <w:color w:val="0098CD"/>
          <w:sz w:val="40"/>
          <w:szCs w:val="40"/>
        </w:rPr>
        <w:t>23</w:t>
      </w:r>
    </w:p>
    <w:p w14:paraId="3940FF9F" w14:textId="6EE25F43" w:rsidR="000B67C1" w:rsidRDefault="00101C30" w:rsidP="00101C30">
      <w:pPr>
        <w:tabs>
          <w:tab w:val="left" w:pos="6555"/>
        </w:tabs>
        <w:spacing w:after="160" w:line="259" w:lineRule="auto"/>
        <w:jc w:val="left"/>
        <w:rPr>
          <w:rFonts w:cs="UnitOT-Medi"/>
          <w:b/>
        </w:rPr>
      </w:pPr>
      <w:r>
        <w:rPr>
          <w:rFonts w:cs="UnitOT-Medi"/>
          <w:b/>
        </w:rPr>
        <w:tab/>
      </w:r>
    </w:p>
    <w:bookmarkEnd w:id="0"/>
    <w:p w14:paraId="6416DC14" w14:textId="3E5C5C54" w:rsidR="00D34386" w:rsidRDefault="00D34386">
      <w:pPr>
        <w:spacing w:after="160" w:line="259" w:lineRule="auto"/>
        <w:jc w:val="left"/>
        <w:rPr>
          <w:rFonts w:cs="UnitOT-Light"/>
          <w:b/>
          <w:bCs/>
        </w:rPr>
      </w:pPr>
      <w:r>
        <w:rPr>
          <w:rFonts w:cs="UnitOT-Light"/>
          <w:b/>
          <w:bCs/>
        </w:rPr>
        <w:br w:type="page"/>
      </w:r>
    </w:p>
    <w:p w14:paraId="784EE0B3" w14:textId="77777777" w:rsidR="00744D66" w:rsidRDefault="00744D66" w:rsidP="00744D66">
      <w:pPr>
        <w:spacing w:after="160" w:line="259" w:lineRule="auto"/>
        <w:jc w:val="center"/>
        <w:rPr>
          <w:rFonts w:cs="UnitOT-Light"/>
          <w:b/>
          <w:bCs/>
        </w:rPr>
      </w:pPr>
    </w:p>
    <w:p w14:paraId="1AE9A65D" w14:textId="2F7D4208" w:rsidR="00744D66" w:rsidRDefault="00E963A4" w:rsidP="00744D66">
      <w:pPr>
        <w:spacing w:after="160" w:line="259" w:lineRule="auto"/>
        <w:jc w:val="center"/>
        <w:rPr>
          <w:rFonts w:cs="UnitOT-Light"/>
          <w:b/>
          <w:bCs/>
        </w:rPr>
      </w:pPr>
      <w:r>
        <w:rPr>
          <w:rFonts w:cs="UnitOT-Light"/>
          <w:b/>
          <w:bCs/>
        </w:rPr>
        <w:t>ÍN</w:t>
      </w:r>
      <w:r w:rsidR="002E7E54">
        <w:rPr>
          <w:rFonts w:cs="UnitOT-Light"/>
          <w:b/>
          <w:bCs/>
        </w:rPr>
        <w:t>DICE</w:t>
      </w:r>
    </w:p>
    <w:p w14:paraId="6DC388AA" w14:textId="77777777" w:rsidR="004E5B6F" w:rsidRDefault="004E5B6F" w:rsidP="00744D66">
      <w:pPr>
        <w:spacing w:after="160" w:line="259" w:lineRule="auto"/>
        <w:jc w:val="center"/>
        <w:rPr>
          <w:rFonts w:cs="UnitOT-Light"/>
          <w:b/>
          <w:bCs/>
        </w:rPr>
      </w:pPr>
    </w:p>
    <w:p w14:paraId="296734DD" w14:textId="5AB275EF" w:rsidR="006835FD" w:rsidRDefault="00516146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r>
        <w:rPr>
          <w:rFonts w:cs="UnitOT-Light"/>
          <w:b/>
          <w:bCs/>
        </w:rPr>
        <w:fldChar w:fldCharType="begin"/>
      </w:r>
      <w:r>
        <w:rPr>
          <w:rFonts w:cs="UnitOT-Light"/>
          <w:b/>
          <w:bCs/>
        </w:rPr>
        <w:instrText xml:space="preserve"> TOC \o "1-3" \h \z \u </w:instrText>
      </w:r>
      <w:r>
        <w:rPr>
          <w:rFonts w:cs="UnitOT-Light"/>
          <w:b/>
          <w:bCs/>
        </w:rPr>
        <w:fldChar w:fldCharType="separate"/>
      </w:r>
      <w:hyperlink w:anchor="_Toc122701028" w:history="1">
        <w:r w:rsidR="006835FD" w:rsidRPr="00C84644">
          <w:rPr>
            <w:rStyle w:val="Hipervnculo"/>
            <w:b/>
            <w:bCs/>
          </w:rPr>
          <w:t>Introducción</w:t>
        </w:r>
        <w:r w:rsidR="006835FD">
          <w:rPr>
            <w:webHidden/>
          </w:rPr>
          <w:tab/>
        </w:r>
        <w:r w:rsidR="006835FD">
          <w:rPr>
            <w:webHidden/>
          </w:rPr>
          <w:fldChar w:fldCharType="begin"/>
        </w:r>
        <w:r w:rsidR="006835FD">
          <w:rPr>
            <w:webHidden/>
          </w:rPr>
          <w:instrText xml:space="preserve"> PAGEREF _Toc122701028 \h </w:instrText>
        </w:r>
        <w:r w:rsidR="006835FD">
          <w:rPr>
            <w:webHidden/>
          </w:rPr>
        </w:r>
        <w:r w:rsidR="006835FD">
          <w:rPr>
            <w:webHidden/>
          </w:rPr>
          <w:fldChar w:fldCharType="separate"/>
        </w:r>
        <w:r w:rsidR="00F61D34">
          <w:rPr>
            <w:webHidden/>
          </w:rPr>
          <w:t>3</w:t>
        </w:r>
        <w:r w:rsidR="006835FD">
          <w:rPr>
            <w:webHidden/>
          </w:rPr>
          <w:fldChar w:fldCharType="end"/>
        </w:r>
      </w:hyperlink>
    </w:p>
    <w:p w14:paraId="7763DA79" w14:textId="66D9C627" w:rsidR="006835FD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2701029" w:history="1">
        <w:r w:rsidR="006835FD" w:rsidRPr="00C84644">
          <w:rPr>
            <w:rStyle w:val="Hipervnculo"/>
            <w:b/>
            <w:bCs/>
          </w:rPr>
          <w:t>Objetivos</w:t>
        </w:r>
        <w:r w:rsidR="006835FD">
          <w:rPr>
            <w:webHidden/>
          </w:rPr>
          <w:tab/>
        </w:r>
        <w:r w:rsidR="006835FD">
          <w:rPr>
            <w:webHidden/>
          </w:rPr>
          <w:fldChar w:fldCharType="begin"/>
        </w:r>
        <w:r w:rsidR="006835FD">
          <w:rPr>
            <w:webHidden/>
          </w:rPr>
          <w:instrText xml:space="preserve"> PAGEREF _Toc122701029 \h </w:instrText>
        </w:r>
        <w:r w:rsidR="006835FD">
          <w:rPr>
            <w:webHidden/>
          </w:rPr>
        </w:r>
        <w:r w:rsidR="006835FD">
          <w:rPr>
            <w:webHidden/>
          </w:rPr>
          <w:fldChar w:fldCharType="separate"/>
        </w:r>
        <w:r w:rsidR="00F61D34">
          <w:rPr>
            <w:webHidden/>
          </w:rPr>
          <w:t>3</w:t>
        </w:r>
        <w:r w:rsidR="006835FD">
          <w:rPr>
            <w:webHidden/>
          </w:rPr>
          <w:fldChar w:fldCharType="end"/>
        </w:r>
      </w:hyperlink>
    </w:p>
    <w:p w14:paraId="4CC14C24" w14:textId="7DE92ACB" w:rsidR="006835FD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2701030" w:history="1">
        <w:r w:rsidR="006835FD" w:rsidRPr="00C84644">
          <w:rPr>
            <w:rStyle w:val="Hipervnculo"/>
            <w:b/>
            <w:bCs/>
          </w:rPr>
          <w:t>Desarrollo</w:t>
        </w:r>
        <w:r w:rsidR="006835FD">
          <w:rPr>
            <w:webHidden/>
          </w:rPr>
          <w:tab/>
        </w:r>
        <w:r w:rsidR="006835FD">
          <w:rPr>
            <w:webHidden/>
          </w:rPr>
          <w:fldChar w:fldCharType="begin"/>
        </w:r>
        <w:r w:rsidR="006835FD">
          <w:rPr>
            <w:webHidden/>
          </w:rPr>
          <w:instrText xml:space="preserve"> PAGEREF _Toc122701030 \h </w:instrText>
        </w:r>
        <w:r w:rsidR="006835FD">
          <w:rPr>
            <w:webHidden/>
          </w:rPr>
        </w:r>
        <w:r w:rsidR="006835FD">
          <w:rPr>
            <w:webHidden/>
          </w:rPr>
          <w:fldChar w:fldCharType="separate"/>
        </w:r>
        <w:r w:rsidR="00F61D34">
          <w:rPr>
            <w:webHidden/>
          </w:rPr>
          <w:t>3</w:t>
        </w:r>
        <w:r w:rsidR="006835FD">
          <w:rPr>
            <w:webHidden/>
          </w:rPr>
          <w:fldChar w:fldCharType="end"/>
        </w:r>
      </w:hyperlink>
    </w:p>
    <w:p w14:paraId="2E92E868" w14:textId="42A7EC8B" w:rsidR="006835FD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2701031" w:history="1">
        <w:r w:rsidR="006835FD" w:rsidRPr="00C84644">
          <w:rPr>
            <w:rStyle w:val="Hipervnculo"/>
            <w:b/>
            <w:bCs/>
            <w:lang w:val="es-MX"/>
          </w:rPr>
          <w:t>Conclusiones</w:t>
        </w:r>
        <w:r w:rsidR="006835FD">
          <w:rPr>
            <w:webHidden/>
          </w:rPr>
          <w:tab/>
        </w:r>
        <w:r w:rsidR="006835FD">
          <w:rPr>
            <w:webHidden/>
          </w:rPr>
          <w:fldChar w:fldCharType="begin"/>
        </w:r>
        <w:r w:rsidR="006835FD">
          <w:rPr>
            <w:webHidden/>
          </w:rPr>
          <w:instrText xml:space="preserve"> PAGEREF _Toc122701031 \h </w:instrText>
        </w:r>
        <w:r w:rsidR="006835FD">
          <w:rPr>
            <w:webHidden/>
          </w:rPr>
        </w:r>
        <w:r w:rsidR="006835FD">
          <w:rPr>
            <w:webHidden/>
          </w:rPr>
          <w:fldChar w:fldCharType="separate"/>
        </w:r>
        <w:r w:rsidR="00F61D34">
          <w:rPr>
            <w:webHidden/>
          </w:rPr>
          <w:t>7</w:t>
        </w:r>
        <w:r w:rsidR="006835FD">
          <w:rPr>
            <w:webHidden/>
          </w:rPr>
          <w:fldChar w:fldCharType="end"/>
        </w:r>
      </w:hyperlink>
    </w:p>
    <w:p w14:paraId="54EAA3C3" w14:textId="5949B665" w:rsidR="006835FD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2701032" w:history="1">
        <w:r w:rsidR="006835FD" w:rsidRPr="00C84644">
          <w:rPr>
            <w:rStyle w:val="Hipervnculo"/>
            <w:b/>
            <w:bCs/>
            <w:lang w:val="es-MX"/>
          </w:rPr>
          <w:t>Referencias</w:t>
        </w:r>
        <w:r w:rsidR="006835FD">
          <w:rPr>
            <w:webHidden/>
          </w:rPr>
          <w:tab/>
        </w:r>
        <w:r w:rsidR="006835FD">
          <w:rPr>
            <w:webHidden/>
          </w:rPr>
          <w:fldChar w:fldCharType="begin"/>
        </w:r>
        <w:r w:rsidR="006835FD">
          <w:rPr>
            <w:webHidden/>
          </w:rPr>
          <w:instrText xml:space="preserve"> PAGEREF _Toc122701032 \h </w:instrText>
        </w:r>
        <w:r w:rsidR="006835FD">
          <w:rPr>
            <w:webHidden/>
          </w:rPr>
        </w:r>
        <w:r w:rsidR="006835FD">
          <w:rPr>
            <w:webHidden/>
          </w:rPr>
          <w:fldChar w:fldCharType="separate"/>
        </w:r>
        <w:r w:rsidR="00F61D34">
          <w:rPr>
            <w:webHidden/>
          </w:rPr>
          <w:t>7</w:t>
        </w:r>
        <w:r w:rsidR="006835FD">
          <w:rPr>
            <w:webHidden/>
          </w:rPr>
          <w:fldChar w:fldCharType="end"/>
        </w:r>
      </w:hyperlink>
    </w:p>
    <w:p w14:paraId="489962B4" w14:textId="6F27C017" w:rsidR="006835FD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2701033" w:history="1">
        <w:r w:rsidR="006835FD" w:rsidRPr="00C84644">
          <w:rPr>
            <w:rStyle w:val="Hipervnculo"/>
            <w:b/>
            <w:bCs/>
            <w:lang w:val="es-MX"/>
          </w:rPr>
          <w:t>Anexo A.- Herramientas utilizadas</w:t>
        </w:r>
        <w:r w:rsidR="006835FD">
          <w:rPr>
            <w:webHidden/>
          </w:rPr>
          <w:tab/>
        </w:r>
        <w:r w:rsidR="006835FD">
          <w:rPr>
            <w:webHidden/>
          </w:rPr>
          <w:fldChar w:fldCharType="begin"/>
        </w:r>
        <w:r w:rsidR="006835FD">
          <w:rPr>
            <w:webHidden/>
          </w:rPr>
          <w:instrText xml:space="preserve"> PAGEREF _Toc122701033 \h </w:instrText>
        </w:r>
        <w:r w:rsidR="006835FD">
          <w:rPr>
            <w:webHidden/>
          </w:rPr>
        </w:r>
        <w:r w:rsidR="006835FD">
          <w:rPr>
            <w:webHidden/>
          </w:rPr>
          <w:fldChar w:fldCharType="separate"/>
        </w:r>
        <w:r w:rsidR="00F61D34">
          <w:rPr>
            <w:webHidden/>
          </w:rPr>
          <w:t>8</w:t>
        </w:r>
        <w:r w:rsidR="006835FD">
          <w:rPr>
            <w:webHidden/>
          </w:rPr>
          <w:fldChar w:fldCharType="end"/>
        </w:r>
      </w:hyperlink>
    </w:p>
    <w:p w14:paraId="08E71AE2" w14:textId="3F6C7EB0" w:rsidR="00EF1363" w:rsidRDefault="00516146" w:rsidP="000E7D64">
      <w:pPr>
        <w:spacing w:after="160" w:line="259" w:lineRule="auto"/>
        <w:rPr>
          <w:rFonts w:cs="UnitOT-Light"/>
          <w:b/>
          <w:bCs/>
        </w:rPr>
      </w:pPr>
      <w:r>
        <w:rPr>
          <w:rFonts w:cs="UnitOT-Light"/>
          <w:b/>
          <w:bCs/>
        </w:rPr>
        <w:fldChar w:fldCharType="end"/>
      </w:r>
    </w:p>
    <w:p w14:paraId="5D562451" w14:textId="77777777" w:rsidR="000E7D64" w:rsidRPr="00C63557" w:rsidRDefault="000E7D64" w:rsidP="000E7D64">
      <w:pPr>
        <w:spacing w:after="160" w:line="259" w:lineRule="auto"/>
        <w:rPr>
          <w:rFonts w:cs="UnitOT-Light"/>
          <w:b/>
          <w:bCs/>
        </w:rPr>
      </w:pPr>
    </w:p>
    <w:p w14:paraId="6C29AD27" w14:textId="47D8DB83" w:rsidR="00AB39F6" w:rsidRDefault="00AB39F6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1E36A6" w14:textId="77777777" w:rsidR="00E556C5" w:rsidRDefault="00E556C5" w:rsidP="00E556C5">
      <w:pPr>
        <w:pStyle w:val="TituloApartado1"/>
        <w:spacing w:after="160"/>
        <w:rPr>
          <w:b/>
          <w:bCs/>
          <w:sz w:val="28"/>
          <w:szCs w:val="28"/>
        </w:rPr>
      </w:pPr>
      <w:bookmarkStart w:id="2" w:name="_Toc120529679"/>
      <w:bookmarkStart w:id="3" w:name="_Toc122701028"/>
      <w:r w:rsidRPr="007B79B6">
        <w:rPr>
          <w:b/>
          <w:bCs/>
          <w:sz w:val="28"/>
          <w:szCs w:val="28"/>
        </w:rPr>
        <w:lastRenderedPageBreak/>
        <w:t>Introducción</w:t>
      </w:r>
      <w:bookmarkEnd w:id="2"/>
      <w:bookmarkEnd w:id="3"/>
    </w:p>
    <w:p w14:paraId="56D12639" w14:textId="77777777" w:rsidR="006C5F87" w:rsidRDefault="006C5F87" w:rsidP="006C5F87"/>
    <w:p w14:paraId="30B4407C" w14:textId="77777777" w:rsidR="006C5F87" w:rsidRDefault="006C5F87" w:rsidP="006C5F87">
      <w:pPr>
        <w:jc w:val="left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 xml:space="preserve">Actividad grupal. </w:t>
      </w:r>
      <w:r w:rsidRPr="007956F0">
        <w:rPr>
          <w:color w:val="0098CD"/>
          <w:sz w:val="40"/>
          <w:szCs w:val="40"/>
          <w:u w:val="single"/>
        </w:rPr>
        <w:t>HTML5</w:t>
      </w:r>
      <w:r>
        <w:rPr>
          <w:color w:val="0098CD"/>
          <w:sz w:val="40"/>
          <w:szCs w:val="40"/>
        </w:rPr>
        <w:t xml:space="preserve"> y CSS</w:t>
      </w:r>
    </w:p>
    <w:p w14:paraId="0E1A9E7B" w14:textId="77777777" w:rsidR="006C5F87" w:rsidRDefault="006C5F87" w:rsidP="006C5F87">
      <w:pPr>
        <w:jc w:val="left"/>
        <w:rPr>
          <w:rFonts w:cs="UnitOT-Light"/>
          <w:szCs w:val="22"/>
        </w:rPr>
      </w:pPr>
    </w:p>
    <w:p w14:paraId="2E3E8876" w14:textId="77777777" w:rsidR="006C5F87" w:rsidRDefault="006C5F87" w:rsidP="006C5F87">
      <w:pPr>
        <w:pStyle w:val="TtuloApartado3"/>
      </w:pPr>
      <w:r>
        <w:t>Objetivos</w:t>
      </w:r>
    </w:p>
    <w:p w14:paraId="3005DE0D" w14:textId="77777777" w:rsidR="006C5F87" w:rsidRDefault="006C5F87" w:rsidP="006C5F87"/>
    <w:p w14:paraId="6C2461A0" w14:textId="77777777" w:rsidR="006C5F87" w:rsidRDefault="006C5F87" w:rsidP="006C5F87">
      <w:r>
        <w:t>El objetivo de este trabajo es evaluar la destreza del estudiante en el manejo de HTML5 y CSS3.</w:t>
      </w:r>
    </w:p>
    <w:p w14:paraId="4AC22D36" w14:textId="77777777" w:rsidR="006C5F87" w:rsidRDefault="006C5F87" w:rsidP="006C5F87">
      <w:pPr>
        <w:rPr>
          <w:bCs/>
          <w:lang w:val="es-ES_tradnl"/>
        </w:rPr>
      </w:pPr>
    </w:p>
    <w:p w14:paraId="164D54A6" w14:textId="77777777" w:rsidR="006C5F87" w:rsidRDefault="006C5F87" w:rsidP="006C5F87">
      <w:pPr>
        <w:pStyle w:val="TtuloApartado3"/>
      </w:pPr>
      <w:r>
        <w:t>Descripción</w:t>
      </w:r>
    </w:p>
    <w:p w14:paraId="2FB52A97" w14:textId="77777777" w:rsidR="006C5F87" w:rsidRDefault="006C5F87" w:rsidP="006C5F87">
      <w:pPr>
        <w:rPr>
          <w:bCs/>
        </w:rPr>
      </w:pPr>
    </w:p>
    <w:p w14:paraId="542FA4DE" w14:textId="77777777" w:rsidR="006C5F87" w:rsidRDefault="006C5F87" w:rsidP="006C5F87">
      <w:r>
        <w:t xml:space="preserve">El trabajo de esta asignatura consistirá en la realización y entrega de un sitio web formado por al menos </w:t>
      </w:r>
      <w:r w:rsidRPr="003E278F">
        <w:rPr>
          <w:highlight w:val="yellow"/>
        </w:rPr>
        <w:t>4 documentos HTML5 enlazados</w:t>
      </w:r>
      <w:r>
        <w:t xml:space="preserve"> y en aplicar hojas de estilo externas enlazadas. No se permiten elementos de computación.</w:t>
      </w:r>
    </w:p>
    <w:p w14:paraId="42D4B376" w14:textId="77777777" w:rsidR="006C5F87" w:rsidRDefault="006C5F87" w:rsidP="006C5F87"/>
    <w:p w14:paraId="74F59566" w14:textId="77777777" w:rsidR="006C5F87" w:rsidRDefault="006C5F87" w:rsidP="006C5F87">
      <w:r>
        <w:t>La temática del sitio web es libre. El sitio web global debe contener:</w:t>
      </w:r>
    </w:p>
    <w:p w14:paraId="0C715A9A" w14:textId="77777777" w:rsidR="006C5F87" w:rsidRDefault="006C5F87" w:rsidP="006C5F87"/>
    <w:p w14:paraId="73AD72D3" w14:textId="77777777" w:rsidR="006C5F87" w:rsidRDefault="006C5F87" w:rsidP="006C5F87">
      <w:pPr>
        <w:pStyle w:val="Prrafodelista"/>
        <w:numPr>
          <w:ilvl w:val="0"/>
          <w:numId w:val="46"/>
        </w:numPr>
      </w:pPr>
      <w:r>
        <w:t xml:space="preserve">Contenido textual. </w:t>
      </w:r>
    </w:p>
    <w:p w14:paraId="601B0149" w14:textId="77777777" w:rsidR="006C5F87" w:rsidRDefault="006C5F87" w:rsidP="006C5F87">
      <w:pPr>
        <w:pStyle w:val="Prrafodelista"/>
        <w:numPr>
          <w:ilvl w:val="0"/>
          <w:numId w:val="46"/>
        </w:numPr>
      </w:pPr>
      <w:r>
        <w:t>Imágenes.</w:t>
      </w:r>
    </w:p>
    <w:p w14:paraId="070D3872" w14:textId="77777777" w:rsidR="006C5F87" w:rsidRDefault="006C5F87" w:rsidP="006C5F87">
      <w:pPr>
        <w:pStyle w:val="Prrafodelista"/>
        <w:numPr>
          <w:ilvl w:val="0"/>
          <w:numId w:val="46"/>
        </w:numPr>
      </w:pPr>
      <w:r>
        <w:t>Audios y vídeos.</w:t>
      </w:r>
    </w:p>
    <w:p w14:paraId="213B289C" w14:textId="77777777" w:rsidR="006C5F87" w:rsidRDefault="006C5F87" w:rsidP="006C5F87">
      <w:pPr>
        <w:pStyle w:val="Prrafodelista"/>
        <w:numPr>
          <w:ilvl w:val="0"/>
          <w:numId w:val="46"/>
        </w:numPr>
      </w:pPr>
      <w:r>
        <w:t>Formulario.</w:t>
      </w:r>
    </w:p>
    <w:p w14:paraId="7591AF2D" w14:textId="77777777" w:rsidR="006C5F87" w:rsidRDefault="006C5F87" w:rsidP="006C5F87">
      <w:pPr>
        <w:pStyle w:val="Prrafodelista"/>
        <w:numPr>
          <w:ilvl w:val="0"/>
          <w:numId w:val="46"/>
        </w:numPr>
      </w:pPr>
      <w:r>
        <w:t>Listas.</w:t>
      </w:r>
    </w:p>
    <w:p w14:paraId="70FA4EA0" w14:textId="77777777" w:rsidR="006C5F87" w:rsidRDefault="006C5F87" w:rsidP="006C5F87">
      <w:pPr>
        <w:pStyle w:val="Prrafodelista"/>
        <w:numPr>
          <w:ilvl w:val="0"/>
          <w:numId w:val="46"/>
        </w:numPr>
      </w:pPr>
      <w:r>
        <w:t>Tablas.</w:t>
      </w:r>
    </w:p>
    <w:p w14:paraId="4DA744F0" w14:textId="77777777" w:rsidR="006C5F87" w:rsidRDefault="006C5F87" w:rsidP="006C5F87"/>
    <w:p w14:paraId="250C8BEC" w14:textId="77777777" w:rsidR="006C5F87" w:rsidRDefault="006C5F87" w:rsidP="006C5F87">
      <w:r>
        <w:t xml:space="preserve">Todos los documentos HTML5 deben ser válidos estrictamente y sin advertencias (como excepción se permite la advertencia sobre el </w:t>
      </w:r>
      <w:proofErr w:type="spellStart"/>
      <w:r>
        <w:rPr>
          <w:i/>
        </w:rPr>
        <w:t>conformance</w:t>
      </w:r>
      <w:proofErr w:type="spellEnd"/>
      <w:r>
        <w:t xml:space="preserve"> html5).</w:t>
      </w:r>
    </w:p>
    <w:p w14:paraId="6D60A350" w14:textId="77777777" w:rsidR="006C5F87" w:rsidRDefault="006C5F87" w:rsidP="006C5F87"/>
    <w:p w14:paraId="2F663850" w14:textId="77777777" w:rsidR="006C5F87" w:rsidRDefault="006C5F87" w:rsidP="006C5F87">
      <w:r>
        <w:lastRenderedPageBreak/>
        <w:t xml:space="preserve">Se deben utilizar correctamente los elementos estructurales de html5 (está prohibido abusar de etiquetas </w:t>
      </w:r>
      <w:proofErr w:type="spellStart"/>
      <w:r>
        <w:t>div</w:t>
      </w:r>
      <w:proofErr w:type="spellEnd"/>
      <w:r>
        <w:t xml:space="preserve"> ni </w:t>
      </w:r>
      <w:proofErr w:type="spellStart"/>
      <w:r>
        <w:t>span</w:t>
      </w:r>
      <w:proofErr w:type="spellEnd"/>
      <w:r>
        <w:t xml:space="preserve"> para marcar la estructura o para realizar selectores ad-hoc en CSS).</w:t>
      </w:r>
    </w:p>
    <w:p w14:paraId="7F8B1F76" w14:textId="77777777" w:rsidR="006C5F87" w:rsidRDefault="006C5F87" w:rsidP="006C5F87">
      <w:r>
        <w:t>La hoja de estilo (u hojas de estilo) deben ser CSS válidas y sin advertencias (como excepción se permiten advertencias referidas a la no definición explícita de colores de fondo y frente).</w:t>
      </w:r>
    </w:p>
    <w:p w14:paraId="1743003C" w14:textId="77777777" w:rsidR="006C5F87" w:rsidRDefault="006C5F87" w:rsidP="006C5F87"/>
    <w:p w14:paraId="006CB5C6" w14:textId="77777777" w:rsidR="006C5F87" w:rsidRDefault="006C5F87" w:rsidP="006C5F87">
      <w:r>
        <w:t>Se califica el código CSS, no el diseño. La asignatura es de lenguajes y estándares web, no de diseño.</w:t>
      </w:r>
    </w:p>
    <w:p w14:paraId="65861457" w14:textId="77777777" w:rsidR="006C5F87" w:rsidRDefault="006C5F87" w:rsidP="006C5F87"/>
    <w:p w14:paraId="63C73C46" w14:textId="77777777" w:rsidR="006C5F87" w:rsidRDefault="006C5F87" w:rsidP="006C5F87">
      <w:r>
        <w:t>Se debe entregar un archivo en formato comprimido RAR o ZIP que contenga:</w:t>
      </w:r>
    </w:p>
    <w:p w14:paraId="6D603998" w14:textId="77777777" w:rsidR="006C5F87" w:rsidRDefault="006C5F87" w:rsidP="006C5F87"/>
    <w:p w14:paraId="1F8E7934" w14:textId="77777777" w:rsidR="006C5F87" w:rsidRDefault="006C5F87" w:rsidP="006C5F87">
      <w:pPr>
        <w:pStyle w:val="Prrafodelista"/>
        <w:numPr>
          <w:ilvl w:val="0"/>
          <w:numId w:val="47"/>
        </w:numPr>
      </w:pPr>
      <w:r>
        <w:t>Archivos HTML5.</w:t>
      </w:r>
    </w:p>
    <w:p w14:paraId="37CC7278" w14:textId="77777777" w:rsidR="006C5F87" w:rsidRDefault="006C5F87" w:rsidP="006C5F87">
      <w:pPr>
        <w:pStyle w:val="Prrafodelista"/>
        <w:numPr>
          <w:ilvl w:val="0"/>
          <w:numId w:val="47"/>
        </w:numPr>
      </w:pPr>
      <w:r>
        <w:t>Archivos CSS.</w:t>
      </w:r>
    </w:p>
    <w:p w14:paraId="3950305F" w14:textId="77777777" w:rsidR="006C5F87" w:rsidRDefault="006C5F87" w:rsidP="006C5F87">
      <w:pPr>
        <w:pStyle w:val="Prrafodelista"/>
        <w:numPr>
          <w:ilvl w:val="0"/>
          <w:numId w:val="47"/>
        </w:numPr>
      </w:pPr>
      <w:r>
        <w:t>Archivos de imágenes, audios, vídeos, etc.</w:t>
      </w:r>
    </w:p>
    <w:p w14:paraId="545C90FD" w14:textId="77777777" w:rsidR="006C5F87" w:rsidRDefault="006C5F87" w:rsidP="006C5F87"/>
    <w:p w14:paraId="7E332A00" w14:textId="77777777" w:rsidR="006C5F87" w:rsidRDefault="006C5F87" w:rsidP="006C5F87">
      <w:r>
        <w:t>Al descomprimir el archivo se deberá poder visualizar de forma correcta el sitio web, el cual estará realizado bajo la siguiente organización:</w:t>
      </w:r>
    </w:p>
    <w:p w14:paraId="0BDF3804" w14:textId="77777777" w:rsidR="006C5F87" w:rsidRDefault="006C5F87" w:rsidP="006C5F87"/>
    <w:p w14:paraId="0D74A83B" w14:textId="77777777" w:rsidR="006C5F87" w:rsidRDefault="006C5F87" w:rsidP="006C5F87">
      <w:pPr>
        <w:pStyle w:val="Prrafodelista"/>
        <w:numPr>
          <w:ilvl w:val="0"/>
          <w:numId w:val="48"/>
        </w:numPr>
      </w:pPr>
      <w:r>
        <w:t>index.html: documento HTML5 principal.</w:t>
      </w:r>
    </w:p>
    <w:p w14:paraId="4F668A71" w14:textId="77777777" w:rsidR="006C5F87" w:rsidRDefault="006C5F87" w:rsidP="006C5F87">
      <w:pPr>
        <w:pStyle w:val="Prrafodelista"/>
        <w:numPr>
          <w:ilvl w:val="0"/>
          <w:numId w:val="48"/>
        </w:numPr>
      </w:pPr>
      <w:r>
        <w:t>xxxxxx1.html: otro documento HTML5 cuyo nombre será establecido por el estudiante.</w:t>
      </w:r>
    </w:p>
    <w:p w14:paraId="2BD9F4EF" w14:textId="77777777" w:rsidR="006C5F87" w:rsidRDefault="006C5F87" w:rsidP="006C5F87">
      <w:pPr>
        <w:pStyle w:val="Prrafodelista"/>
        <w:numPr>
          <w:ilvl w:val="0"/>
          <w:numId w:val="48"/>
        </w:numPr>
      </w:pPr>
      <w:r>
        <w:t>xxxxxx2.html: otro documento HTML5 cuyo nombre será establecido por el estudiante.</w:t>
      </w:r>
    </w:p>
    <w:p w14:paraId="63962D2B" w14:textId="77777777" w:rsidR="006C5F87" w:rsidRDefault="006C5F87" w:rsidP="006C5F87">
      <w:pPr>
        <w:pStyle w:val="Prrafodelista"/>
        <w:numPr>
          <w:ilvl w:val="0"/>
          <w:numId w:val="48"/>
        </w:numPr>
      </w:pPr>
      <w:r>
        <w:t>xxxxxxN.html: otro documento HTML5 cuyo nombre será establecido por el estudiante.</w:t>
      </w:r>
    </w:p>
    <w:p w14:paraId="134FBB3E" w14:textId="77777777" w:rsidR="006C5F87" w:rsidRDefault="006C5F87" w:rsidP="006C5F87">
      <w:pPr>
        <w:pStyle w:val="Prrafodelista"/>
        <w:numPr>
          <w:ilvl w:val="0"/>
          <w:numId w:val="48"/>
        </w:numPr>
      </w:pPr>
      <w:r>
        <w:t>CARPETA recursos: carpeta que contendrá los recursos gráficos, audios y videos del sitio web.</w:t>
      </w:r>
    </w:p>
    <w:p w14:paraId="74CEED39" w14:textId="77777777" w:rsidR="006C5F87" w:rsidRDefault="006C5F87" w:rsidP="006C5F87">
      <w:pPr>
        <w:pStyle w:val="Prrafodelista"/>
        <w:numPr>
          <w:ilvl w:val="0"/>
          <w:numId w:val="48"/>
        </w:numPr>
      </w:pPr>
      <w:r>
        <w:t xml:space="preserve">CARPETA </w:t>
      </w:r>
      <w:proofErr w:type="spellStart"/>
      <w:r>
        <w:t>css</w:t>
      </w:r>
      <w:proofErr w:type="spellEnd"/>
      <w:r>
        <w:t>: carpeta que contendrá las CSS desarrolladas.</w:t>
      </w:r>
    </w:p>
    <w:p w14:paraId="416F8A49" w14:textId="77777777" w:rsidR="006C5F87" w:rsidRDefault="006C5F87" w:rsidP="006C5F87"/>
    <w:p w14:paraId="6F18DF9E" w14:textId="77777777" w:rsidR="006C5F87" w:rsidRDefault="006C5F87" w:rsidP="006C5F87">
      <w:r>
        <w:rPr>
          <w:b/>
        </w:rPr>
        <w:t>Extensión máxima</w:t>
      </w:r>
      <w:r>
        <w:t>: diez documentos HTML5 anidados y tres plantillas CSS. Lo ideal es que haya una sola CSS.</w:t>
      </w:r>
    </w:p>
    <w:p w14:paraId="2847AD15" w14:textId="77777777" w:rsidR="006C5F87" w:rsidRDefault="006C5F87" w:rsidP="006C5F87">
      <w:r>
        <w:rPr>
          <w:b/>
        </w:rPr>
        <w:t>Rúbrica</w:t>
      </w:r>
    </w:p>
    <w:p w14:paraId="60C7BBB2" w14:textId="77777777" w:rsidR="006C5F87" w:rsidRDefault="006C5F87" w:rsidP="006C5F87"/>
    <w:tbl>
      <w:tblPr>
        <w:tblStyle w:val="Tabladecuadrcula5oscura-nfasis51"/>
        <w:tblW w:w="0" w:type="auto"/>
        <w:tblInd w:w="0" w:type="dxa"/>
        <w:tblLook w:val="04A0" w:firstRow="1" w:lastRow="0" w:firstColumn="1" w:lastColumn="0" w:noHBand="0" w:noVBand="1"/>
      </w:tblPr>
      <w:tblGrid>
        <w:gridCol w:w="2458"/>
        <w:gridCol w:w="3664"/>
        <w:gridCol w:w="1231"/>
        <w:gridCol w:w="857"/>
      </w:tblGrid>
      <w:tr w:rsidR="006C5F87" w14:paraId="40E4FEAB" w14:textId="77777777" w:rsidTr="006C5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697876ED" w14:textId="77777777" w:rsidR="006C5F87" w:rsidRDefault="006C5F87">
            <w:pPr>
              <w:spacing w:line="240" w:lineRule="auto"/>
              <w:jc w:val="center"/>
              <w:rPr>
                <w:rFonts w:asciiTheme="minorHAnsi" w:hAnsiTheme="minorHAnsi" w:cs="UnitOT-Medi"/>
                <w:iCs/>
                <w:color w:val="FFFFFF" w:themeColor="background1"/>
                <w:sz w:val="22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iCs/>
                <w:color w:val="FFFFFF" w:themeColor="background1"/>
                <w:sz w:val="22"/>
                <w:szCs w:val="20"/>
                <w:lang w:eastAsia="en-US"/>
              </w:rPr>
              <w:t>HTML5 y CSS3</w:t>
            </w:r>
          </w:p>
        </w:tc>
        <w:tc>
          <w:tcPr>
            <w:tcW w:w="38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4D774514" w14:textId="77777777" w:rsidR="006C5F87" w:rsidRDefault="006C5F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73A1E814" w14:textId="77777777" w:rsidR="006C5F87" w:rsidRDefault="006C5F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 xml:space="preserve">Puntuación máxima </w:t>
            </w:r>
          </w:p>
          <w:p w14:paraId="255142F9" w14:textId="77777777" w:rsidR="006C5F87" w:rsidRDefault="006C5F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(puntos)</w:t>
            </w:r>
          </w:p>
        </w:tc>
        <w:tc>
          <w:tcPr>
            <w:tcW w:w="87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3983201A" w14:textId="77777777" w:rsidR="006C5F87" w:rsidRDefault="006C5F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Peso</w:t>
            </w:r>
          </w:p>
          <w:p w14:paraId="76735085" w14:textId="77777777" w:rsidR="006C5F87" w:rsidRDefault="006C5F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%</w:t>
            </w:r>
          </w:p>
        </w:tc>
      </w:tr>
      <w:tr w:rsidR="006C5F87" w14:paraId="77189F76" w14:textId="77777777" w:rsidTr="006C5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C0AC5CE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Estructura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45347F4" w14:textId="77777777" w:rsidR="006C5F87" w:rsidRDefault="006C5F87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El sitio web se organiza en archivos </w:t>
            </w:r>
            <w:proofErr w:type="spellStart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html</w:t>
            </w:r>
            <w:proofErr w:type="spellEnd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, carpeta </w:t>
            </w:r>
            <w:proofErr w:type="spellStart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css</w:t>
            </w:r>
            <w:proofErr w:type="spellEnd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y carpeta recursos.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79FC267E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595D9B38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8 %</w:t>
            </w:r>
          </w:p>
        </w:tc>
      </w:tr>
      <w:tr w:rsidR="006C5F87" w14:paraId="13C79319" w14:textId="77777777" w:rsidTr="006C5F8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6AA7632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Contenido: textual, imágenes, audios, vídeos, formulario, listas, tablas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485073F" w14:textId="77777777" w:rsidR="006C5F87" w:rsidRDefault="006C5F8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El sitio web contiene los elementos solicitados.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E73E6BD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0F6794E3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8 %</w:t>
            </w:r>
          </w:p>
        </w:tc>
      </w:tr>
      <w:tr w:rsidR="006C5F87" w14:paraId="7E4E5114" w14:textId="77777777" w:rsidTr="006C5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A62D642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Validación de las páginas HTML5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CC29A4F" w14:textId="77777777" w:rsidR="006C5F87" w:rsidRDefault="006C5F87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Los documentos HTML5 superan la evaluación de validación. 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0A6BDF7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17D26A8D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17 %</w:t>
            </w:r>
          </w:p>
        </w:tc>
      </w:tr>
      <w:tr w:rsidR="006C5F87" w14:paraId="3CA5AE2F" w14:textId="77777777" w:rsidTr="006C5F8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1D8957E7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Uso de HTML5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8FDFCE1" w14:textId="77777777" w:rsidR="006C5F87" w:rsidRDefault="006C5F8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Usa los elementos HTML5 para aportar semántica.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2DB13EA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2997B91F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17 %</w:t>
            </w:r>
          </w:p>
        </w:tc>
      </w:tr>
      <w:tr w:rsidR="006C5F87" w14:paraId="520669BF" w14:textId="77777777" w:rsidTr="006C5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3B181C56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 xml:space="preserve">Limitar el uso del </w:t>
            </w:r>
            <w:proofErr w:type="spellStart"/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 xml:space="preserve"> y </w:t>
            </w:r>
            <w:proofErr w:type="spellStart"/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span</w:t>
            </w:r>
            <w:proofErr w:type="spellEnd"/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703F239" w14:textId="77777777" w:rsidR="006C5F87" w:rsidRDefault="006C5F87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Usa los elementos </w:t>
            </w:r>
            <w:proofErr w:type="spellStart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div</w:t>
            </w:r>
            <w:proofErr w:type="spellEnd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y </w:t>
            </w:r>
            <w:proofErr w:type="spellStart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span</w:t>
            </w:r>
            <w:proofErr w:type="spellEnd"/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solo como contenedor genérico.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D704C86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38348606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8 %</w:t>
            </w:r>
          </w:p>
        </w:tc>
      </w:tr>
      <w:tr w:rsidR="006C5F87" w14:paraId="73BC95F7" w14:textId="77777777" w:rsidTr="006C5F87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5B13AEDC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Hoja de estilo externa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D280C09" w14:textId="77777777" w:rsidR="006C5F87" w:rsidRDefault="006C5F8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Enlaza una hoja de estilo externa a las páginas HTML.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4626E24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6F282FBF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8 %</w:t>
            </w:r>
          </w:p>
        </w:tc>
      </w:tr>
      <w:tr w:rsidR="006C5F87" w14:paraId="512B801C" w14:textId="77777777" w:rsidTr="006C5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4D20E02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Código CSS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9701E25" w14:textId="77777777" w:rsidR="006C5F87" w:rsidRDefault="006C5F87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Usa reglas incluyendo las mejoras que aporta CSS3. 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D414CDA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5D2E381C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17 %</w:t>
            </w:r>
          </w:p>
        </w:tc>
      </w:tr>
      <w:tr w:rsidR="006C5F87" w14:paraId="2ACFC1B3" w14:textId="77777777" w:rsidTr="006C5F8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CDE8845" w14:textId="77777777" w:rsidR="006C5F87" w:rsidRDefault="006C5F87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Validación de las CSS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01E673A" w14:textId="77777777" w:rsidR="006C5F87" w:rsidRDefault="006C5F8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Las plantillas CSS superan la evaluación de validación.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96B03B2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5979A585" w14:textId="77777777" w:rsidR="006C5F87" w:rsidRDefault="006C5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>
              <w:rPr>
                <w:rFonts w:asciiTheme="minorHAnsi" w:hAnsiTheme="minorHAnsi" w:cs="UnitOT-Light"/>
                <w:sz w:val="20"/>
                <w:szCs w:val="20"/>
              </w:rPr>
              <w:t>17 %</w:t>
            </w:r>
          </w:p>
        </w:tc>
      </w:tr>
      <w:tr w:rsidR="006C5F87" w14:paraId="38A3F443" w14:textId="77777777" w:rsidTr="006C5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F46B675" w14:textId="77777777" w:rsidR="006C5F87" w:rsidRDefault="006C5F87">
            <w:pPr>
              <w:spacing w:line="288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D29CD1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98CD"/>
            </w:tcBorders>
            <w:shd w:val="clear" w:color="auto" w:fill="E6F4F9"/>
            <w:hideMark/>
          </w:tcPr>
          <w:p w14:paraId="68D6D092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>
              <w:rPr>
                <w:rFonts w:asciiTheme="minorHAnsi" w:hAnsiTheme="minorHAnsi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F4F9"/>
            <w:hideMark/>
          </w:tcPr>
          <w:p w14:paraId="140C584B" w14:textId="77777777" w:rsidR="006C5F87" w:rsidRDefault="006C5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>
              <w:rPr>
                <w:rFonts w:asciiTheme="minorHAnsi" w:hAnsiTheme="minorHAnsi" w:cs="UnitOT-Light"/>
                <w:b/>
                <w:sz w:val="20"/>
                <w:szCs w:val="20"/>
              </w:rPr>
              <w:t>100 %</w:t>
            </w:r>
          </w:p>
        </w:tc>
      </w:tr>
    </w:tbl>
    <w:p w14:paraId="04DE7EF7" w14:textId="77777777" w:rsidR="006C5F87" w:rsidRDefault="006C5F87" w:rsidP="006C5F87"/>
    <w:p w14:paraId="2219DE8D" w14:textId="77777777" w:rsidR="006C5F87" w:rsidRPr="006C5F87" w:rsidRDefault="006C5F87" w:rsidP="006C5F87"/>
    <w:sectPr w:rsidR="006C5F87" w:rsidRPr="006C5F87" w:rsidSect="00147B18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3CC68" w14:textId="77777777" w:rsidR="009D50DB" w:rsidRDefault="009D50DB" w:rsidP="00C50246">
      <w:pPr>
        <w:spacing w:line="240" w:lineRule="auto"/>
      </w:pPr>
      <w:r>
        <w:separator/>
      </w:r>
    </w:p>
  </w:endnote>
  <w:endnote w:type="continuationSeparator" w:id="0">
    <w:p w14:paraId="7DF03F71" w14:textId="77777777" w:rsidR="009D50DB" w:rsidRDefault="009D50D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81543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450D3EB" wp14:editId="2BDE8BD1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D36484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14D0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0D3EB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BD36484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14D0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3A69DEB" wp14:editId="7A04F90D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DBBCDD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A69DEB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63DBBCDD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7EA44F60" w14:textId="1A2D27F8" w:rsidR="0041334B" w:rsidRPr="00656B43" w:rsidRDefault="00820F37" w:rsidP="00B96994">
    <w:pPr>
      <w:pStyle w:val="PiedepginaSecciones"/>
      <w:rPr>
        <w:color w:val="777777"/>
      </w:rPr>
    </w:pPr>
    <w:r w:rsidRPr="00820F37">
      <w:t xml:space="preserve">Tema 2. </w:t>
    </w:r>
    <w:r w:rsidR="0024438F">
      <w:t>Ficheros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A602D" w14:textId="77777777" w:rsidR="009D50DB" w:rsidRDefault="009D50DB" w:rsidP="00C50246">
      <w:pPr>
        <w:spacing w:line="240" w:lineRule="auto"/>
      </w:pPr>
      <w:r>
        <w:separator/>
      </w:r>
    </w:p>
  </w:footnote>
  <w:footnote w:type="continuationSeparator" w:id="0">
    <w:p w14:paraId="48018A80" w14:textId="77777777" w:rsidR="009D50DB" w:rsidRDefault="009D50D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4940E479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CED8B26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0000CAB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CF2CA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3636687" w14:textId="77777777" w:rsidTr="001924C8">
      <w:trPr>
        <w:trHeight w:val="342"/>
      </w:trPr>
      <w:tc>
        <w:tcPr>
          <w:tcW w:w="2552" w:type="dxa"/>
          <w:vMerge w:val="restart"/>
        </w:tcPr>
        <w:p w14:paraId="5989CE4C" w14:textId="25D991B8" w:rsidR="00A90972" w:rsidRPr="00472B27" w:rsidRDefault="007956F0" w:rsidP="00B332DE">
          <w:pPr>
            <w:pStyle w:val="Textocajaactividades"/>
          </w:pPr>
          <w:r w:rsidRPr="007956F0">
            <w:t>Lenguajes, Estándares y Tecnologías para la Web</w:t>
          </w:r>
        </w:p>
      </w:tc>
      <w:tc>
        <w:tcPr>
          <w:tcW w:w="3827" w:type="dxa"/>
        </w:tcPr>
        <w:p w14:paraId="16BC195F" w14:textId="47F7BED0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271136">
            <w:rPr>
              <w:sz w:val="22"/>
              <w:szCs w:val="22"/>
            </w:rPr>
            <w:t>de la Garza González</w:t>
          </w:r>
        </w:p>
      </w:tc>
      <w:tc>
        <w:tcPr>
          <w:tcW w:w="1831" w:type="dxa"/>
          <w:vMerge w:val="restart"/>
        </w:tcPr>
        <w:p w14:paraId="49260A3B" w14:textId="4F21D3E1" w:rsidR="00A90972" w:rsidRPr="00472B27" w:rsidRDefault="00D34386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  <w:r w:rsidR="007956F0">
            <w:rPr>
              <w:rFonts w:asciiTheme="minorHAnsi" w:hAnsiTheme="minorHAnsi"/>
            </w:rPr>
            <w:t>6</w:t>
          </w:r>
          <w:r w:rsidR="00271136">
            <w:rPr>
              <w:rFonts w:asciiTheme="minorHAnsi" w:hAnsiTheme="minorHAnsi"/>
            </w:rPr>
            <w:t>/</w:t>
          </w:r>
          <w:r>
            <w:rPr>
              <w:rFonts w:asciiTheme="minorHAnsi" w:hAnsiTheme="minorHAnsi"/>
            </w:rPr>
            <w:t>0</w:t>
          </w:r>
          <w:r w:rsidR="007956F0">
            <w:rPr>
              <w:rFonts w:asciiTheme="minorHAnsi" w:hAnsiTheme="minorHAnsi"/>
            </w:rPr>
            <w:t>5</w:t>
          </w:r>
          <w:r w:rsidR="00271136">
            <w:rPr>
              <w:rFonts w:asciiTheme="minorHAnsi" w:hAnsiTheme="minorHAnsi"/>
            </w:rPr>
            <w:t>/202</w:t>
          </w:r>
          <w:r w:rsidR="007956F0">
            <w:rPr>
              <w:rFonts w:asciiTheme="minorHAnsi" w:hAnsiTheme="minorHAnsi"/>
            </w:rPr>
            <w:t>4</w:t>
          </w:r>
        </w:p>
      </w:tc>
    </w:tr>
    <w:tr w:rsidR="00A90972" w14:paraId="6E24AAAD" w14:textId="77777777" w:rsidTr="001924C8">
      <w:trPr>
        <w:trHeight w:val="342"/>
      </w:trPr>
      <w:tc>
        <w:tcPr>
          <w:tcW w:w="2552" w:type="dxa"/>
          <w:vMerge/>
        </w:tcPr>
        <w:p w14:paraId="276134DE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735EABC" w14:textId="2D5AC491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271136">
            <w:rPr>
              <w:sz w:val="22"/>
              <w:szCs w:val="22"/>
            </w:rPr>
            <w:t xml:space="preserve"> Luis</w:t>
          </w:r>
        </w:p>
      </w:tc>
      <w:tc>
        <w:tcPr>
          <w:tcW w:w="1831" w:type="dxa"/>
          <w:vMerge/>
        </w:tcPr>
        <w:p w14:paraId="4A7B1014" w14:textId="77777777" w:rsidR="00A90972" w:rsidRDefault="00A90972" w:rsidP="00A90972">
          <w:pPr>
            <w:pStyle w:val="Encabezado"/>
          </w:pPr>
        </w:p>
      </w:tc>
    </w:tr>
  </w:tbl>
  <w:p w14:paraId="0FB49FC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7C05"/>
    <w:multiLevelType w:val="multilevel"/>
    <w:tmpl w:val="B37C3B20"/>
    <w:numStyleLink w:val="VietasUNIR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EF66FE"/>
    <w:multiLevelType w:val="hybridMultilevel"/>
    <w:tmpl w:val="D3945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A8D6AC6"/>
    <w:multiLevelType w:val="hybridMultilevel"/>
    <w:tmpl w:val="DE8A0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3CEE"/>
    <w:multiLevelType w:val="multilevel"/>
    <w:tmpl w:val="B37C3B20"/>
    <w:numStyleLink w:val="VietasUNIR"/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9032AB4"/>
    <w:multiLevelType w:val="multilevel"/>
    <w:tmpl w:val="B37C3B20"/>
    <w:numStyleLink w:val="VietasUNIR"/>
  </w:abstractNum>
  <w:abstractNum w:abstractNumId="11" w15:restartNumberingAfterBreak="0">
    <w:nsid w:val="1A957784"/>
    <w:multiLevelType w:val="multilevel"/>
    <w:tmpl w:val="5AE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213A6FDB"/>
    <w:multiLevelType w:val="hybridMultilevel"/>
    <w:tmpl w:val="6D04B1C6"/>
    <w:lvl w:ilvl="0" w:tplc="8B305A8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85F0869"/>
    <w:multiLevelType w:val="hybridMultilevel"/>
    <w:tmpl w:val="BFF478C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B127B59"/>
    <w:multiLevelType w:val="hybridMultilevel"/>
    <w:tmpl w:val="C3B6BC8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D4224A"/>
    <w:multiLevelType w:val="hybridMultilevel"/>
    <w:tmpl w:val="6A76CD0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2EC912DD"/>
    <w:multiLevelType w:val="hybridMultilevel"/>
    <w:tmpl w:val="92A42C28"/>
    <w:lvl w:ilvl="0" w:tplc="8B305A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2EFD4E59"/>
    <w:multiLevelType w:val="hybridMultilevel"/>
    <w:tmpl w:val="468A6888"/>
    <w:lvl w:ilvl="0" w:tplc="7EB2E15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1C63678"/>
    <w:multiLevelType w:val="multilevel"/>
    <w:tmpl w:val="B0E0186E"/>
    <w:numStyleLink w:val="NmeracinTest"/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C443BFC"/>
    <w:multiLevelType w:val="hybridMultilevel"/>
    <w:tmpl w:val="FED6F87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E65766D"/>
    <w:multiLevelType w:val="hybridMultilevel"/>
    <w:tmpl w:val="0DC248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D60800"/>
    <w:multiLevelType w:val="hybridMultilevel"/>
    <w:tmpl w:val="34E0D1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627436"/>
    <w:multiLevelType w:val="hybridMultilevel"/>
    <w:tmpl w:val="31DA0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13153A"/>
    <w:multiLevelType w:val="hybridMultilevel"/>
    <w:tmpl w:val="082015F6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59322DFF"/>
    <w:multiLevelType w:val="hybridMultilevel"/>
    <w:tmpl w:val="A352F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6154D"/>
    <w:multiLevelType w:val="hybridMultilevel"/>
    <w:tmpl w:val="D56639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635494"/>
    <w:multiLevelType w:val="hybridMultilevel"/>
    <w:tmpl w:val="E56AC1D2"/>
    <w:lvl w:ilvl="0" w:tplc="080A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25B0E17"/>
    <w:multiLevelType w:val="hybridMultilevel"/>
    <w:tmpl w:val="668C8B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9D2E34"/>
    <w:multiLevelType w:val="multilevel"/>
    <w:tmpl w:val="7EFA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6447916"/>
    <w:multiLevelType w:val="multilevel"/>
    <w:tmpl w:val="BBB24D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68EB5908"/>
    <w:multiLevelType w:val="multilevel"/>
    <w:tmpl w:val="B37C3B20"/>
    <w:numStyleLink w:val="VietasUNIR"/>
  </w:abstractNum>
  <w:abstractNum w:abstractNumId="41" w15:restartNumberingAfterBreak="0">
    <w:nsid w:val="699D7BFF"/>
    <w:multiLevelType w:val="multilevel"/>
    <w:tmpl w:val="B37C3B20"/>
    <w:numStyleLink w:val="VietasUNIR"/>
  </w:abstractNum>
  <w:abstractNum w:abstractNumId="4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C542083"/>
    <w:multiLevelType w:val="multilevel"/>
    <w:tmpl w:val="B0E0186E"/>
    <w:numStyleLink w:val="NmeracinTest"/>
  </w:abstractNum>
  <w:abstractNum w:abstractNumId="44" w15:restartNumberingAfterBreak="0">
    <w:nsid w:val="78CA392B"/>
    <w:multiLevelType w:val="multilevel"/>
    <w:tmpl w:val="B37C3B20"/>
    <w:numStyleLink w:val="VietasUNIR"/>
  </w:abstractNum>
  <w:abstractNum w:abstractNumId="45" w15:restartNumberingAfterBreak="0">
    <w:nsid w:val="7D254355"/>
    <w:multiLevelType w:val="multilevel"/>
    <w:tmpl w:val="B37C3B20"/>
    <w:numStyleLink w:val="VietasUNIR"/>
  </w:abstractNum>
  <w:abstractNum w:abstractNumId="46" w15:restartNumberingAfterBreak="0">
    <w:nsid w:val="7F2A51CC"/>
    <w:multiLevelType w:val="hybridMultilevel"/>
    <w:tmpl w:val="6FA0B1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77513283">
    <w:abstractNumId w:val="1"/>
  </w:num>
  <w:num w:numId="2" w16cid:durableId="1734502075">
    <w:abstractNumId w:val="24"/>
  </w:num>
  <w:num w:numId="3" w16cid:durableId="1418748639">
    <w:abstractNumId w:val="45"/>
  </w:num>
  <w:num w:numId="4" w16cid:durableId="922564798">
    <w:abstractNumId w:val="25"/>
  </w:num>
  <w:num w:numId="5" w16cid:durableId="1947348115">
    <w:abstractNumId w:val="12"/>
  </w:num>
  <w:num w:numId="6" w16cid:durableId="1143542367">
    <w:abstractNumId w:val="7"/>
  </w:num>
  <w:num w:numId="7" w16cid:durableId="434129829">
    <w:abstractNumId w:val="36"/>
  </w:num>
  <w:num w:numId="8" w16cid:durableId="1459881952">
    <w:abstractNumId w:val="10"/>
  </w:num>
  <w:num w:numId="9" w16cid:durableId="2072146721">
    <w:abstractNumId w:val="42"/>
  </w:num>
  <w:num w:numId="10" w16cid:durableId="683633417">
    <w:abstractNumId w:val="3"/>
  </w:num>
  <w:num w:numId="11" w16cid:durableId="1873809324">
    <w:abstractNumId w:val="47"/>
  </w:num>
  <w:num w:numId="12" w16cid:durableId="2055696208">
    <w:abstractNumId w:val="6"/>
  </w:num>
  <w:num w:numId="13" w16cid:durableId="550307697">
    <w:abstractNumId w:val="21"/>
  </w:num>
  <w:num w:numId="14" w16cid:durableId="309330875">
    <w:abstractNumId w:val="23"/>
  </w:num>
  <w:num w:numId="15" w16cid:durableId="711921371">
    <w:abstractNumId w:val="40"/>
  </w:num>
  <w:num w:numId="16" w16cid:durableId="63914619">
    <w:abstractNumId w:val="32"/>
  </w:num>
  <w:num w:numId="17" w16cid:durableId="1162162993">
    <w:abstractNumId w:val="22"/>
  </w:num>
  <w:num w:numId="18" w16cid:durableId="1609042426">
    <w:abstractNumId w:val="43"/>
  </w:num>
  <w:num w:numId="19" w16cid:durableId="2114400465">
    <w:abstractNumId w:val="8"/>
  </w:num>
  <w:num w:numId="20" w16cid:durableId="2029133106">
    <w:abstractNumId w:val="20"/>
  </w:num>
  <w:num w:numId="21" w16cid:durableId="1175146950">
    <w:abstractNumId w:val="31"/>
  </w:num>
  <w:num w:numId="22" w16cid:durableId="696782716">
    <w:abstractNumId w:val="17"/>
  </w:num>
  <w:num w:numId="23" w16cid:durableId="1314336919">
    <w:abstractNumId w:val="9"/>
  </w:num>
  <w:num w:numId="24" w16cid:durableId="1370102625">
    <w:abstractNumId w:val="4"/>
  </w:num>
  <w:num w:numId="25" w16cid:durableId="1903323814">
    <w:abstractNumId w:val="19"/>
  </w:num>
  <w:num w:numId="26" w16cid:durableId="93719758">
    <w:abstractNumId w:val="35"/>
  </w:num>
  <w:num w:numId="27" w16cid:durableId="1782333066">
    <w:abstractNumId w:val="41"/>
  </w:num>
  <w:num w:numId="28" w16cid:durableId="1195773997">
    <w:abstractNumId w:val="29"/>
  </w:num>
  <w:num w:numId="29" w16cid:durableId="26319720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113053">
    <w:abstractNumId w:val="39"/>
  </w:num>
  <w:num w:numId="31" w16cid:durableId="481043269">
    <w:abstractNumId w:val="30"/>
  </w:num>
  <w:num w:numId="32" w16cid:durableId="1940673849">
    <w:abstractNumId w:val="26"/>
  </w:num>
  <w:num w:numId="33" w16cid:durableId="4327591">
    <w:abstractNumId w:val="15"/>
  </w:num>
  <w:num w:numId="34" w16cid:durableId="1496336392">
    <w:abstractNumId w:val="16"/>
  </w:num>
  <w:num w:numId="35" w16cid:durableId="990450319">
    <w:abstractNumId w:val="14"/>
  </w:num>
  <w:num w:numId="36" w16cid:durableId="1955164393">
    <w:abstractNumId w:val="34"/>
  </w:num>
  <w:num w:numId="37" w16cid:durableId="1864705096">
    <w:abstractNumId w:val="13"/>
  </w:num>
  <w:num w:numId="38" w16cid:durableId="1707484339">
    <w:abstractNumId w:val="18"/>
  </w:num>
  <w:num w:numId="39" w16cid:durableId="1798983480">
    <w:abstractNumId w:val="37"/>
  </w:num>
  <w:num w:numId="40" w16cid:durableId="2026976837">
    <w:abstractNumId w:val="27"/>
  </w:num>
  <w:num w:numId="41" w16cid:durableId="1328049365">
    <w:abstractNumId w:val="2"/>
  </w:num>
  <w:num w:numId="42" w16cid:durableId="187186243">
    <w:abstractNumId w:val="11"/>
  </w:num>
  <w:num w:numId="43" w16cid:durableId="996415806">
    <w:abstractNumId w:val="33"/>
  </w:num>
  <w:num w:numId="44" w16cid:durableId="714237811">
    <w:abstractNumId w:val="46"/>
  </w:num>
  <w:num w:numId="45" w16cid:durableId="969287710">
    <w:abstractNumId w:val="28"/>
  </w:num>
  <w:num w:numId="46" w16cid:durableId="620384916">
    <w:abstractNumId w:val="4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38648950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5048686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0767077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797"/>
    <w:rsid w:val="000037A6"/>
    <w:rsid w:val="0000603D"/>
    <w:rsid w:val="00006EA2"/>
    <w:rsid w:val="00006F75"/>
    <w:rsid w:val="0000762B"/>
    <w:rsid w:val="00014088"/>
    <w:rsid w:val="00015C76"/>
    <w:rsid w:val="00016003"/>
    <w:rsid w:val="0001618E"/>
    <w:rsid w:val="0001706C"/>
    <w:rsid w:val="000236B1"/>
    <w:rsid w:val="000249FF"/>
    <w:rsid w:val="000264E4"/>
    <w:rsid w:val="00031C55"/>
    <w:rsid w:val="000407E9"/>
    <w:rsid w:val="00043507"/>
    <w:rsid w:val="00044459"/>
    <w:rsid w:val="000458EE"/>
    <w:rsid w:val="00047211"/>
    <w:rsid w:val="00047AA4"/>
    <w:rsid w:val="0005035F"/>
    <w:rsid w:val="000508B7"/>
    <w:rsid w:val="000508DA"/>
    <w:rsid w:val="000509ED"/>
    <w:rsid w:val="0005157B"/>
    <w:rsid w:val="0005178B"/>
    <w:rsid w:val="00052AEE"/>
    <w:rsid w:val="00054229"/>
    <w:rsid w:val="00054C84"/>
    <w:rsid w:val="00055C12"/>
    <w:rsid w:val="00056A2A"/>
    <w:rsid w:val="0005762B"/>
    <w:rsid w:val="0006029B"/>
    <w:rsid w:val="00063AA2"/>
    <w:rsid w:val="00065154"/>
    <w:rsid w:val="00067710"/>
    <w:rsid w:val="00067856"/>
    <w:rsid w:val="00067D2A"/>
    <w:rsid w:val="0007138F"/>
    <w:rsid w:val="0007151C"/>
    <w:rsid w:val="0007290D"/>
    <w:rsid w:val="00072C34"/>
    <w:rsid w:val="00074499"/>
    <w:rsid w:val="00074A3F"/>
    <w:rsid w:val="00076A78"/>
    <w:rsid w:val="00077CC7"/>
    <w:rsid w:val="000809AB"/>
    <w:rsid w:val="000815B0"/>
    <w:rsid w:val="00082733"/>
    <w:rsid w:val="00085BBE"/>
    <w:rsid w:val="00086720"/>
    <w:rsid w:val="00087537"/>
    <w:rsid w:val="00087952"/>
    <w:rsid w:val="00090040"/>
    <w:rsid w:val="000914B7"/>
    <w:rsid w:val="000930E4"/>
    <w:rsid w:val="0009320A"/>
    <w:rsid w:val="00095D81"/>
    <w:rsid w:val="0009643E"/>
    <w:rsid w:val="000967AE"/>
    <w:rsid w:val="000968BD"/>
    <w:rsid w:val="00096E9F"/>
    <w:rsid w:val="000A01BC"/>
    <w:rsid w:val="000A1F55"/>
    <w:rsid w:val="000A2FBB"/>
    <w:rsid w:val="000A331B"/>
    <w:rsid w:val="000A6B2D"/>
    <w:rsid w:val="000A785A"/>
    <w:rsid w:val="000A78DB"/>
    <w:rsid w:val="000B50A3"/>
    <w:rsid w:val="000B67C1"/>
    <w:rsid w:val="000C0647"/>
    <w:rsid w:val="000C16D9"/>
    <w:rsid w:val="000C42D3"/>
    <w:rsid w:val="000C4BFF"/>
    <w:rsid w:val="000C4D94"/>
    <w:rsid w:val="000C64DE"/>
    <w:rsid w:val="000C68D7"/>
    <w:rsid w:val="000C7C5E"/>
    <w:rsid w:val="000D0572"/>
    <w:rsid w:val="000D0684"/>
    <w:rsid w:val="000D094C"/>
    <w:rsid w:val="000D187C"/>
    <w:rsid w:val="000D1EDD"/>
    <w:rsid w:val="000D32A0"/>
    <w:rsid w:val="000D5FB9"/>
    <w:rsid w:val="000D5FEE"/>
    <w:rsid w:val="000D6B42"/>
    <w:rsid w:val="000D6C9F"/>
    <w:rsid w:val="000D6CAE"/>
    <w:rsid w:val="000D6FAF"/>
    <w:rsid w:val="000E03A5"/>
    <w:rsid w:val="000E156D"/>
    <w:rsid w:val="000E279A"/>
    <w:rsid w:val="000E2B26"/>
    <w:rsid w:val="000E4A18"/>
    <w:rsid w:val="000E4EDE"/>
    <w:rsid w:val="000E7D64"/>
    <w:rsid w:val="000F0756"/>
    <w:rsid w:val="000F1443"/>
    <w:rsid w:val="000F18A1"/>
    <w:rsid w:val="000F1C71"/>
    <w:rsid w:val="000F37D8"/>
    <w:rsid w:val="000F3831"/>
    <w:rsid w:val="000F3945"/>
    <w:rsid w:val="000F518E"/>
    <w:rsid w:val="000F5592"/>
    <w:rsid w:val="000F7AA6"/>
    <w:rsid w:val="000F7E60"/>
    <w:rsid w:val="0010047C"/>
    <w:rsid w:val="00100F59"/>
    <w:rsid w:val="00101C30"/>
    <w:rsid w:val="001033C2"/>
    <w:rsid w:val="00104438"/>
    <w:rsid w:val="0010664C"/>
    <w:rsid w:val="001078DF"/>
    <w:rsid w:val="001102B3"/>
    <w:rsid w:val="00112B38"/>
    <w:rsid w:val="00114332"/>
    <w:rsid w:val="0011440A"/>
    <w:rsid w:val="00115236"/>
    <w:rsid w:val="00115B35"/>
    <w:rsid w:val="0012241A"/>
    <w:rsid w:val="001235A4"/>
    <w:rsid w:val="001259BD"/>
    <w:rsid w:val="00125F06"/>
    <w:rsid w:val="00125FD9"/>
    <w:rsid w:val="00130277"/>
    <w:rsid w:val="0013183E"/>
    <w:rsid w:val="00132FC2"/>
    <w:rsid w:val="00133A01"/>
    <w:rsid w:val="00133D97"/>
    <w:rsid w:val="00135028"/>
    <w:rsid w:val="001350A9"/>
    <w:rsid w:val="001361B7"/>
    <w:rsid w:val="00137261"/>
    <w:rsid w:val="00137CF9"/>
    <w:rsid w:val="0014547F"/>
    <w:rsid w:val="0014581E"/>
    <w:rsid w:val="00146327"/>
    <w:rsid w:val="00147B18"/>
    <w:rsid w:val="00153B74"/>
    <w:rsid w:val="00154343"/>
    <w:rsid w:val="00155948"/>
    <w:rsid w:val="001570A3"/>
    <w:rsid w:val="00157131"/>
    <w:rsid w:val="001577E7"/>
    <w:rsid w:val="00157CCF"/>
    <w:rsid w:val="00157F66"/>
    <w:rsid w:val="00160824"/>
    <w:rsid w:val="00161226"/>
    <w:rsid w:val="00163127"/>
    <w:rsid w:val="00163FBB"/>
    <w:rsid w:val="001658DF"/>
    <w:rsid w:val="00171EF7"/>
    <w:rsid w:val="00172632"/>
    <w:rsid w:val="00174AC9"/>
    <w:rsid w:val="00175C6A"/>
    <w:rsid w:val="001810EC"/>
    <w:rsid w:val="0018231E"/>
    <w:rsid w:val="0018310A"/>
    <w:rsid w:val="00183CE5"/>
    <w:rsid w:val="00190AB8"/>
    <w:rsid w:val="0019285B"/>
    <w:rsid w:val="00192F0B"/>
    <w:rsid w:val="0019470A"/>
    <w:rsid w:val="00194B1F"/>
    <w:rsid w:val="0019581B"/>
    <w:rsid w:val="0019646A"/>
    <w:rsid w:val="00196EB1"/>
    <w:rsid w:val="001A4023"/>
    <w:rsid w:val="001A4124"/>
    <w:rsid w:val="001A66BD"/>
    <w:rsid w:val="001A67ED"/>
    <w:rsid w:val="001A7946"/>
    <w:rsid w:val="001B0C2E"/>
    <w:rsid w:val="001B0ECE"/>
    <w:rsid w:val="001B5523"/>
    <w:rsid w:val="001B5D10"/>
    <w:rsid w:val="001B64D3"/>
    <w:rsid w:val="001B7F82"/>
    <w:rsid w:val="001C0C50"/>
    <w:rsid w:val="001C1813"/>
    <w:rsid w:val="001C4462"/>
    <w:rsid w:val="001C754B"/>
    <w:rsid w:val="001C76FC"/>
    <w:rsid w:val="001D0997"/>
    <w:rsid w:val="001D1D45"/>
    <w:rsid w:val="001D1E28"/>
    <w:rsid w:val="001D218D"/>
    <w:rsid w:val="001D4DE2"/>
    <w:rsid w:val="001D73E2"/>
    <w:rsid w:val="001E1B2A"/>
    <w:rsid w:val="001E38BB"/>
    <w:rsid w:val="001E45F3"/>
    <w:rsid w:val="001E478B"/>
    <w:rsid w:val="001E6285"/>
    <w:rsid w:val="001E64F0"/>
    <w:rsid w:val="001E6766"/>
    <w:rsid w:val="001E6B6C"/>
    <w:rsid w:val="001E737A"/>
    <w:rsid w:val="001F017C"/>
    <w:rsid w:val="001F0B36"/>
    <w:rsid w:val="001F1229"/>
    <w:rsid w:val="001F163E"/>
    <w:rsid w:val="001F19FD"/>
    <w:rsid w:val="001F3BA8"/>
    <w:rsid w:val="001F4D0D"/>
    <w:rsid w:val="001F578C"/>
    <w:rsid w:val="001F5AA7"/>
    <w:rsid w:val="001F697B"/>
    <w:rsid w:val="001F69FE"/>
    <w:rsid w:val="00200BEB"/>
    <w:rsid w:val="0020102E"/>
    <w:rsid w:val="00202C4C"/>
    <w:rsid w:val="002036CA"/>
    <w:rsid w:val="002039FC"/>
    <w:rsid w:val="00204601"/>
    <w:rsid w:val="0020561B"/>
    <w:rsid w:val="0020690F"/>
    <w:rsid w:val="00206A04"/>
    <w:rsid w:val="00210082"/>
    <w:rsid w:val="00211340"/>
    <w:rsid w:val="00212C92"/>
    <w:rsid w:val="0021511C"/>
    <w:rsid w:val="002173EE"/>
    <w:rsid w:val="00220AC2"/>
    <w:rsid w:val="00223C37"/>
    <w:rsid w:val="002244C2"/>
    <w:rsid w:val="00227368"/>
    <w:rsid w:val="00227800"/>
    <w:rsid w:val="00232862"/>
    <w:rsid w:val="00232936"/>
    <w:rsid w:val="002331F8"/>
    <w:rsid w:val="00233558"/>
    <w:rsid w:val="00240269"/>
    <w:rsid w:val="00240C0C"/>
    <w:rsid w:val="00242306"/>
    <w:rsid w:val="00242597"/>
    <w:rsid w:val="0024270F"/>
    <w:rsid w:val="00243074"/>
    <w:rsid w:val="002437B9"/>
    <w:rsid w:val="0024438F"/>
    <w:rsid w:val="00244B66"/>
    <w:rsid w:val="00244DA0"/>
    <w:rsid w:val="0024570C"/>
    <w:rsid w:val="0024674E"/>
    <w:rsid w:val="00246AD8"/>
    <w:rsid w:val="00250354"/>
    <w:rsid w:val="00250A71"/>
    <w:rsid w:val="00251C89"/>
    <w:rsid w:val="00253DA9"/>
    <w:rsid w:val="00254101"/>
    <w:rsid w:val="00255401"/>
    <w:rsid w:val="00255914"/>
    <w:rsid w:val="002574ED"/>
    <w:rsid w:val="00260B21"/>
    <w:rsid w:val="002619F8"/>
    <w:rsid w:val="00261D88"/>
    <w:rsid w:val="002627AF"/>
    <w:rsid w:val="00265403"/>
    <w:rsid w:val="0026611E"/>
    <w:rsid w:val="00266458"/>
    <w:rsid w:val="0026661E"/>
    <w:rsid w:val="00267716"/>
    <w:rsid w:val="00267744"/>
    <w:rsid w:val="00270484"/>
    <w:rsid w:val="00270745"/>
    <w:rsid w:val="00270E8F"/>
    <w:rsid w:val="00271136"/>
    <w:rsid w:val="00272F7A"/>
    <w:rsid w:val="00273725"/>
    <w:rsid w:val="00273F0D"/>
    <w:rsid w:val="00274531"/>
    <w:rsid w:val="00274725"/>
    <w:rsid w:val="002776E0"/>
    <w:rsid w:val="0027784C"/>
    <w:rsid w:val="002778A5"/>
    <w:rsid w:val="00277FAF"/>
    <w:rsid w:val="002807DB"/>
    <w:rsid w:val="002811E7"/>
    <w:rsid w:val="002817A9"/>
    <w:rsid w:val="0028182A"/>
    <w:rsid w:val="00281993"/>
    <w:rsid w:val="00281FD9"/>
    <w:rsid w:val="002826C1"/>
    <w:rsid w:val="002834B4"/>
    <w:rsid w:val="00283B48"/>
    <w:rsid w:val="00283DEB"/>
    <w:rsid w:val="0028421E"/>
    <w:rsid w:val="002845C6"/>
    <w:rsid w:val="00285097"/>
    <w:rsid w:val="0028543F"/>
    <w:rsid w:val="00286751"/>
    <w:rsid w:val="00287835"/>
    <w:rsid w:val="002933C2"/>
    <w:rsid w:val="00296E79"/>
    <w:rsid w:val="002A2CA0"/>
    <w:rsid w:val="002A5CFC"/>
    <w:rsid w:val="002A6286"/>
    <w:rsid w:val="002A6CE4"/>
    <w:rsid w:val="002B0959"/>
    <w:rsid w:val="002B3A8C"/>
    <w:rsid w:val="002B3D54"/>
    <w:rsid w:val="002B42C4"/>
    <w:rsid w:val="002B4308"/>
    <w:rsid w:val="002B4723"/>
    <w:rsid w:val="002B5876"/>
    <w:rsid w:val="002B5D04"/>
    <w:rsid w:val="002B765E"/>
    <w:rsid w:val="002C037B"/>
    <w:rsid w:val="002C0CF6"/>
    <w:rsid w:val="002C1E3A"/>
    <w:rsid w:val="002C34D9"/>
    <w:rsid w:val="002C467C"/>
    <w:rsid w:val="002C5494"/>
    <w:rsid w:val="002C54C0"/>
    <w:rsid w:val="002C601A"/>
    <w:rsid w:val="002C64FB"/>
    <w:rsid w:val="002D26DC"/>
    <w:rsid w:val="002D3237"/>
    <w:rsid w:val="002D4BF6"/>
    <w:rsid w:val="002E00FA"/>
    <w:rsid w:val="002E198B"/>
    <w:rsid w:val="002E6FCB"/>
    <w:rsid w:val="002E72E4"/>
    <w:rsid w:val="002E7432"/>
    <w:rsid w:val="002E769A"/>
    <w:rsid w:val="002E7E54"/>
    <w:rsid w:val="002F02E8"/>
    <w:rsid w:val="002F09AF"/>
    <w:rsid w:val="002F10D1"/>
    <w:rsid w:val="002F1F48"/>
    <w:rsid w:val="002F245D"/>
    <w:rsid w:val="002F2FA5"/>
    <w:rsid w:val="002F3996"/>
    <w:rsid w:val="002F4FB5"/>
    <w:rsid w:val="002F5C79"/>
    <w:rsid w:val="002F62F1"/>
    <w:rsid w:val="002F6654"/>
    <w:rsid w:val="002F6B28"/>
    <w:rsid w:val="00300327"/>
    <w:rsid w:val="00302FF8"/>
    <w:rsid w:val="00303DF6"/>
    <w:rsid w:val="003117D6"/>
    <w:rsid w:val="003141CE"/>
    <w:rsid w:val="00314F19"/>
    <w:rsid w:val="003163DD"/>
    <w:rsid w:val="00316875"/>
    <w:rsid w:val="003170C1"/>
    <w:rsid w:val="003173FC"/>
    <w:rsid w:val="00320378"/>
    <w:rsid w:val="00320E74"/>
    <w:rsid w:val="003224A0"/>
    <w:rsid w:val="00322C3F"/>
    <w:rsid w:val="00322E0A"/>
    <w:rsid w:val="003232EB"/>
    <w:rsid w:val="003249F4"/>
    <w:rsid w:val="003271C9"/>
    <w:rsid w:val="00327C72"/>
    <w:rsid w:val="00330DE5"/>
    <w:rsid w:val="003326AA"/>
    <w:rsid w:val="003350E1"/>
    <w:rsid w:val="003369FB"/>
    <w:rsid w:val="00336B8C"/>
    <w:rsid w:val="00340D1E"/>
    <w:rsid w:val="003419D3"/>
    <w:rsid w:val="0034261A"/>
    <w:rsid w:val="00342E78"/>
    <w:rsid w:val="0034363F"/>
    <w:rsid w:val="00343E8C"/>
    <w:rsid w:val="00344027"/>
    <w:rsid w:val="00346533"/>
    <w:rsid w:val="00347245"/>
    <w:rsid w:val="003507F9"/>
    <w:rsid w:val="00351EC2"/>
    <w:rsid w:val="003549E3"/>
    <w:rsid w:val="00357325"/>
    <w:rsid w:val="0035746D"/>
    <w:rsid w:val="00357CC7"/>
    <w:rsid w:val="00360CCA"/>
    <w:rsid w:val="00361683"/>
    <w:rsid w:val="003617BC"/>
    <w:rsid w:val="00363DED"/>
    <w:rsid w:val="0036640E"/>
    <w:rsid w:val="00367F50"/>
    <w:rsid w:val="00370D19"/>
    <w:rsid w:val="0037182E"/>
    <w:rsid w:val="00372007"/>
    <w:rsid w:val="00373019"/>
    <w:rsid w:val="003746C3"/>
    <w:rsid w:val="00377DCA"/>
    <w:rsid w:val="00381573"/>
    <w:rsid w:val="00381C38"/>
    <w:rsid w:val="00381E66"/>
    <w:rsid w:val="00385834"/>
    <w:rsid w:val="00386FD6"/>
    <w:rsid w:val="003871F2"/>
    <w:rsid w:val="0039011E"/>
    <w:rsid w:val="00390CC3"/>
    <w:rsid w:val="003918EC"/>
    <w:rsid w:val="00394A34"/>
    <w:rsid w:val="00394EC1"/>
    <w:rsid w:val="00395C5F"/>
    <w:rsid w:val="003A0E93"/>
    <w:rsid w:val="003A10AB"/>
    <w:rsid w:val="003A23EA"/>
    <w:rsid w:val="003A5813"/>
    <w:rsid w:val="003A5FD7"/>
    <w:rsid w:val="003B2240"/>
    <w:rsid w:val="003B276A"/>
    <w:rsid w:val="003B3F89"/>
    <w:rsid w:val="003B48F0"/>
    <w:rsid w:val="003B6598"/>
    <w:rsid w:val="003C2275"/>
    <w:rsid w:val="003C3065"/>
    <w:rsid w:val="003C4B7E"/>
    <w:rsid w:val="003C4D34"/>
    <w:rsid w:val="003C5F13"/>
    <w:rsid w:val="003D0269"/>
    <w:rsid w:val="003D0EB9"/>
    <w:rsid w:val="003D141E"/>
    <w:rsid w:val="003D16DC"/>
    <w:rsid w:val="003D35D7"/>
    <w:rsid w:val="003D37B1"/>
    <w:rsid w:val="003D44E3"/>
    <w:rsid w:val="003D4528"/>
    <w:rsid w:val="003D5F24"/>
    <w:rsid w:val="003D6A93"/>
    <w:rsid w:val="003E0E93"/>
    <w:rsid w:val="003E1DB2"/>
    <w:rsid w:val="003E278F"/>
    <w:rsid w:val="003E2A19"/>
    <w:rsid w:val="003E2E18"/>
    <w:rsid w:val="003E41F3"/>
    <w:rsid w:val="003E613C"/>
    <w:rsid w:val="003E6CEE"/>
    <w:rsid w:val="003E6E95"/>
    <w:rsid w:val="003E6E97"/>
    <w:rsid w:val="003F0147"/>
    <w:rsid w:val="003F2189"/>
    <w:rsid w:val="003F26AE"/>
    <w:rsid w:val="003F2C78"/>
    <w:rsid w:val="003F2ECD"/>
    <w:rsid w:val="003F433A"/>
    <w:rsid w:val="003F5C58"/>
    <w:rsid w:val="003F7E48"/>
    <w:rsid w:val="0040038F"/>
    <w:rsid w:val="00400807"/>
    <w:rsid w:val="00400D0B"/>
    <w:rsid w:val="004011D3"/>
    <w:rsid w:val="00401A1F"/>
    <w:rsid w:val="00401F30"/>
    <w:rsid w:val="00402804"/>
    <w:rsid w:val="004040A2"/>
    <w:rsid w:val="00405FFA"/>
    <w:rsid w:val="00407D49"/>
    <w:rsid w:val="00410273"/>
    <w:rsid w:val="004112E6"/>
    <w:rsid w:val="004118F8"/>
    <w:rsid w:val="00411D81"/>
    <w:rsid w:val="00412A30"/>
    <w:rsid w:val="0041334B"/>
    <w:rsid w:val="00413379"/>
    <w:rsid w:val="00413D4C"/>
    <w:rsid w:val="00414382"/>
    <w:rsid w:val="00414EE7"/>
    <w:rsid w:val="00415E36"/>
    <w:rsid w:val="004172DF"/>
    <w:rsid w:val="004176EA"/>
    <w:rsid w:val="004224CF"/>
    <w:rsid w:val="00426C88"/>
    <w:rsid w:val="00427A75"/>
    <w:rsid w:val="0043142E"/>
    <w:rsid w:val="00432492"/>
    <w:rsid w:val="00432A5D"/>
    <w:rsid w:val="00433359"/>
    <w:rsid w:val="00433A9C"/>
    <w:rsid w:val="004340A1"/>
    <w:rsid w:val="00434176"/>
    <w:rsid w:val="004343D3"/>
    <w:rsid w:val="00435C72"/>
    <w:rsid w:val="0043678D"/>
    <w:rsid w:val="0044062C"/>
    <w:rsid w:val="00441828"/>
    <w:rsid w:val="00445CDF"/>
    <w:rsid w:val="00446F8B"/>
    <w:rsid w:val="004476D3"/>
    <w:rsid w:val="004478AD"/>
    <w:rsid w:val="0045050F"/>
    <w:rsid w:val="00451FD2"/>
    <w:rsid w:val="00453A55"/>
    <w:rsid w:val="004551F7"/>
    <w:rsid w:val="00455BA7"/>
    <w:rsid w:val="004567F9"/>
    <w:rsid w:val="00456F1B"/>
    <w:rsid w:val="0045797A"/>
    <w:rsid w:val="004579CA"/>
    <w:rsid w:val="004607C6"/>
    <w:rsid w:val="00461177"/>
    <w:rsid w:val="00461712"/>
    <w:rsid w:val="00462DB1"/>
    <w:rsid w:val="004633EE"/>
    <w:rsid w:val="00465746"/>
    <w:rsid w:val="00466671"/>
    <w:rsid w:val="004678ED"/>
    <w:rsid w:val="00472B27"/>
    <w:rsid w:val="00474833"/>
    <w:rsid w:val="0047601B"/>
    <w:rsid w:val="0048243B"/>
    <w:rsid w:val="004828B6"/>
    <w:rsid w:val="00483D34"/>
    <w:rsid w:val="00483F51"/>
    <w:rsid w:val="00484EE4"/>
    <w:rsid w:val="00486942"/>
    <w:rsid w:val="00486B64"/>
    <w:rsid w:val="00486FC6"/>
    <w:rsid w:val="004874D4"/>
    <w:rsid w:val="00487C72"/>
    <w:rsid w:val="0049024B"/>
    <w:rsid w:val="00490BF0"/>
    <w:rsid w:val="00495B41"/>
    <w:rsid w:val="00495FCC"/>
    <w:rsid w:val="004960B4"/>
    <w:rsid w:val="004A04C7"/>
    <w:rsid w:val="004A1086"/>
    <w:rsid w:val="004A1A48"/>
    <w:rsid w:val="004A788D"/>
    <w:rsid w:val="004A7C0A"/>
    <w:rsid w:val="004B1BCB"/>
    <w:rsid w:val="004B5A7A"/>
    <w:rsid w:val="004B5C46"/>
    <w:rsid w:val="004B71FD"/>
    <w:rsid w:val="004B7249"/>
    <w:rsid w:val="004B7C63"/>
    <w:rsid w:val="004C4899"/>
    <w:rsid w:val="004C6D5D"/>
    <w:rsid w:val="004D3D74"/>
    <w:rsid w:val="004D3DC6"/>
    <w:rsid w:val="004D4F93"/>
    <w:rsid w:val="004D5F80"/>
    <w:rsid w:val="004D5FC1"/>
    <w:rsid w:val="004E1547"/>
    <w:rsid w:val="004E1B64"/>
    <w:rsid w:val="004E1FE3"/>
    <w:rsid w:val="004E2888"/>
    <w:rsid w:val="004E327F"/>
    <w:rsid w:val="004E5487"/>
    <w:rsid w:val="004E5B6F"/>
    <w:rsid w:val="004F05BB"/>
    <w:rsid w:val="004F0BD3"/>
    <w:rsid w:val="004F1407"/>
    <w:rsid w:val="004F1492"/>
    <w:rsid w:val="004F1C01"/>
    <w:rsid w:val="004F3EA7"/>
    <w:rsid w:val="004F3F9C"/>
    <w:rsid w:val="004F5D83"/>
    <w:rsid w:val="004F6700"/>
    <w:rsid w:val="0050234E"/>
    <w:rsid w:val="00504441"/>
    <w:rsid w:val="00504655"/>
    <w:rsid w:val="005054A4"/>
    <w:rsid w:val="0050563D"/>
    <w:rsid w:val="0050711A"/>
    <w:rsid w:val="00507E5B"/>
    <w:rsid w:val="0051286F"/>
    <w:rsid w:val="005131BE"/>
    <w:rsid w:val="00514DFB"/>
    <w:rsid w:val="00515549"/>
    <w:rsid w:val="00515BC5"/>
    <w:rsid w:val="00516146"/>
    <w:rsid w:val="00520CF1"/>
    <w:rsid w:val="005219ED"/>
    <w:rsid w:val="00524526"/>
    <w:rsid w:val="00525591"/>
    <w:rsid w:val="00526FBC"/>
    <w:rsid w:val="005277BF"/>
    <w:rsid w:val="005316B5"/>
    <w:rsid w:val="005326C2"/>
    <w:rsid w:val="005366C0"/>
    <w:rsid w:val="00537E5C"/>
    <w:rsid w:val="00541D5C"/>
    <w:rsid w:val="0054367D"/>
    <w:rsid w:val="00545432"/>
    <w:rsid w:val="005457C8"/>
    <w:rsid w:val="00545AC2"/>
    <w:rsid w:val="005463ED"/>
    <w:rsid w:val="00547618"/>
    <w:rsid w:val="005505DE"/>
    <w:rsid w:val="00551A69"/>
    <w:rsid w:val="0055216D"/>
    <w:rsid w:val="005556D6"/>
    <w:rsid w:val="00555B62"/>
    <w:rsid w:val="00556966"/>
    <w:rsid w:val="00561939"/>
    <w:rsid w:val="00562068"/>
    <w:rsid w:val="005640FD"/>
    <w:rsid w:val="005663CC"/>
    <w:rsid w:val="00566BC6"/>
    <w:rsid w:val="005670C7"/>
    <w:rsid w:val="005708F2"/>
    <w:rsid w:val="00573FC2"/>
    <w:rsid w:val="00575580"/>
    <w:rsid w:val="005763A5"/>
    <w:rsid w:val="00576F34"/>
    <w:rsid w:val="005802D0"/>
    <w:rsid w:val="0058068F"/>
    <w:rsid w:val="00580886"/>
    <w:rsid w:val="0058112D"/>
    <w:rsid w:val="00586330"/>
    <w:rsid w:val="00586D13"/>
    <w:rsid w:val="005952E6"/>
    <w:rsid w:val="005967D2"/>
    <w:rsid w:val="00596971"/>
    <w:rsid w:val="00596EE7"/>
    <w:rsid w:val="00597E10"/>
    <w:rsid w:val="005A25D3"/>
    <w:rsid w:val="005A3BE8"/>
    <w:rsid w:val="005A4237"/>
    <w:rsid w:val="005A66BA"/>
    <w:rsid w:val="005B1EB7"/>
    <w:rsid w:val="005B1EFD"/>
    <w:rsid w:val="005B2DCF"/>
    <w:rsid w:val="005B3116"/>
    <w:rsid w:val="005B3591"/>
    <w:rsid w:val="005C13C3"/>
    <w:rsid w:val="005C1BE2"/>
    <w:rsid w:val="005C1D3F"/>
    <w:rsid w:val="005C2BAF"/>
    <w:rsid w:val="005C2D2E"/>
    <w:rsid w:val="005C4E59"/>
    <w:rsid w:val="005D16F0"/>
    <w:rsid w:val="005D2161"/>
    <w:rsid w:val="005D3A60"/>
    <w:rsid w:val="005D4C9B"/>
    <w:rsid w:val="005D4CB8"/>
    <w:rsid w:val="005D6212"/>
    <w:rsid w:val="005E0B6D"/>
    <w:rsid w:val="005E18AA"/>
    <w:rsid w:val="005E557E"/>
    <w:rsid w:val="005E6742"/>
    <w:rsid w:val="005F240A"/>
    <w:rsid w:val="005F2851"/>
    <w:rsid w:val="005F2D2C"/>
    <w:rsid w:val="005F3EFC"/>
    <w:rsid w:val="005F4282"/>
    <w:rsid w:val="005F4760"/>
    <w:rsid w:val="005F536B"/>
    <w:rsid w:val="005F5E82"/>
    <w:rsid w:val="0060195D"/>
    <w:rsid w:val="00601B51"/>
    <w:rsid w:val="006030E8"/>
    <w:rsid w:val="006042CF"/>
    <w:rsid w:val="00610630"/>
    <w:rsid w:val="006113AE"/>
    <w:rsid w:val="00611689"/>
    <w:rsid w:val="00613565"/>
    <w:rsid w:val="006136D9"/>
    <w:rsid w:val="00613DB8"/>
    <w:rsid w:val="0061587A"/>
    <w:rsid w:val="00616A1B"/>
    <w:rsid w:val="00617DF5"/>
    <w:rsid w:val="00620388"/>
    <w:rsid w:val="00620580"/>
    <w:rsid w:val="0062168B"/>
    <w:rsid w:val="00621C4D"/>
    <w:rsid w:val="006223FA"/>
    <w:rsid w:val="006227CB"/>
    <w:rsid w:val="00623C77"/>
    <w:rsid w:val="006311BF"/>
    <w:rsid w:val="00640F13"/>
    <w:rsid w:val="00642073"/>
    <w:rsid w:val="006455F7"/>
    <w:rsid w:val="006467F9"/>
    <w:rsid w:val="00646A78"/>
    <w:rsid w:val="00646D6B"/>
    <w:rsid w:val="0065243B"/>
    <w:rsid w:val="00653020"/>
    <w:rsid w:val="0065410F"/>
    <w:rsid w:val="00654676"/>
    <w:rsid w:val="00656B43"/>
    <w:rsid w:val="006613F9"/>
    <w:rsid w:val="00661611"/>
    <w:rsid w:val="006625B7"/>
    <w:rsid w:val="0066384F"/>
    <w:rsid w:val="00664EE7"/>
    <w:rsid w:val="00664F67"/>
    <w:rsid w:val="0066551B"/>
    <w:rsid w:val="006655FC"/>
    <w:rsid w:val="00665FC0"/>
    <w:rsid w:val="00670BF6"/>
    <w:rsid w:val="006710D3"/>
    <w:rsid w:val="00671E5D"/>
    <w:rsid w:val="00673ED6"/>
    <w:rsid w:val="006761F4"/>
    <w:rsid w:val="006815E3"/>
    <w:rsid w:val="006825B0"/>
    <w:rsid w:val="006835FD"/>
    <w:rsid w:val="0068571E"/>
    <w:rsid w:val="00691F44"/>
    <w:rsid w:val="0069318E"/>
    <w:rsid w:val="0069494D"/>
    <w:rsid w:val="00697559"/>
    <w:rsid w:val="006A210E"/>
    <w:rsid w:val="006A22AC"/>
    <w:rsid w:val="006A5F5D"/>
    <w:rsid w:val="006A7710"/>
    <w:rsid w:val="006B0959"/>
    <w:rsid w:val="006B1928"/>
    <w:rsid w:val="006B2203"/>
    <w:rsid w:val="006B2348"/>
    <w:rsid w:val="006B2B5F"/>
    <w:rsid w:val="006B3B1D"/>
    <w:rsid w:val="006B683F"/>
    <w:rsid w:val="006B6A07"/>
    <w:rsid w:val="006C0948"/>
    <w:rsid w:val="006C1249"/>
    <w:rsid w:val="006C2A5F"/>
    <w:rsid w:val="006C38F2"/>
    <w:rsid w:val="006C3CE3"/>
    <w:rsid w:val="006C494A"/>
    <w:rsid w:val="006C4DC5"/>
    <w:rsid w:val="006C52A0"/>
    <w:rsid w:val="006C5334"/>
    <w:rsid w:val="006C5F87"/>
    <w:rsid w:val="006C604C"/>
    <w:rsid w:val="006C70CD"/>
    <w:rsid w:val="006C7BB7"/>
    <w:rsid w:val="006D0007"/>
    <w:rsid w:val="006D0217"/>
    <w:rsid w:val="006D0483"/>
    <w:rsid w:val="006D1870"/>
    <w:rsid w:val="006D22E4"/>
    <w:rsid w:val="006D2F22"/>
    <w:rsid w:val="006D3522"/>
    <w:rsid w:val="006D4565"/>
    <w:rsid w:val="006D477F"/>
    <w:rsid w:val="006D486B"/>
    <w:rsid w:val="006D6417"/>
    <w:rsid w:val="006D6BB9"/>
    <w:rsid w:val="006E24D3"/>
    <w:rsid w:val="006E3957"/>
    <w:rsid w:val="006E4F37"/>
    <w:rsid w:val="006E6355"/>
    <w:rsid w:val="006E7705"/>
    <w:rsid w:val="006F1C89"/>
    <w:rsid w:val="006F1F32"/>
    <w:rsid w:val="006F3685"/>
    <w:rsid w:val="006F5D16"/>
    <w:rsid w:val="006F6D1A"/>
    <w:rsid w:val="006F7317"/>
    <w:rsid w:val="006F79F1"/>
    <w:rsid w:val="00701029"/>
    <w:rsid w:val="00702914"/>
    <w:rsid w:val="00703105"/>
    <w:rsid w:val="0070389C"/>
    <w:rsid w:val="00703B95"/>
    <w:rsid w:val="00704436"/>
    <w:rsid w:val="007053F7"/>
    <w:rsid w:val="00705AE3"/>
    <w:rsid w:val="00706C09"/>
    <w:rsid w:val="007078F5"/>
    <w:rsid w:val="00710277"/>
    <w:rsid w:val="0071196F"/>
    <w:rsid w:val="00711B4D"/>
    <w:rsid w:val="00712024"/>
    <w:rsid w:val="007126A7"/>
    <w:rsid w:val="00712BEF"/>
    <w:rsid w:val="00713AE6"/>
    <w:rsid w:val="0071770C"/>
    <w:rsid w:val="0071797B"/>
    <w:rsid w:val="00721D1D"/>
    <w:rsid w:val="00723416"/>
    <w:rsid w:val="00723ED2"/>
    <w:rsid w:val="0072465C"/>
    <w:rsid w:val="00725C75"/>
    <w:rsid w:val="00726D0B"/>
    <w:rsid w:val="00727030"/>
    <w:rsid w:val="0072723E"/>
    <w:rsid w:val="0073215D"/>
    <w:rsid w:val="00732D39"/>
    <w:rsid w:val="00732FC1"/>
    <w:rsid w:val="0073473B"/>
    <w:rsid w:val="0073483E"/>
    <w:rsid w:val="00734CBE"/>
    <w:rsid w:val="0073694C"/>
    <w:rsid w:val="0073726F"/>
    <w:rsid w:val="00740C23"/>
    <w:rsid w:val="00741BB6"/>
    <w:rsid w:val="00741CC8"/>
    <w:rsid w:val="00742323"/>
    <w:rsid w:val="00743C38"/>
    <w:rsid w:val="00744147"/>
    <w:rsid w:val="00744D29"/>
    <w:rsid w:val="00744D66"/>
    <w:rsid w:val="00745244"/>
    <w:rsid w:val="00747E5A"/>
    <w:rsid w:val="007526F7"/>
    <w:rsid w:val="007532A1"/>
    <w:rsid w:val="007534C5"/>
    <w:rsid w:val="0075378E"/>
    <w:rsid w:val="0075508E"/>
    <w:rsid w:val="007552F8"/>
    <w:rsid w:val="007554EA"/>
    <w:rsid w:val="00756081"/>
    <w:rsid w:val="00756CD6"/>
    <w:rsid w:val="00757400"/>
    <w:rsid w:val="00760201"/>
    <w:rsid w:val="007616AA"/>
    <w:rsid w:val="007649A8"/>
    <w:rsid w:val="00764C2B"/>
    <w:rsid w:val="007650A9"/>
    <w:rsid w:val="00765E68"/>
    <w:rsid w:val="007730CB"/>
    <w:rsid w:val="0077351A"/>
    <w:rsid w:val="007740A5"/>
    <w:rsid w:val="00776275"/>
    <w:rsid w:val="00787A1D"/>
    <w:rsid w:val="007901E2"/>
    <w:rsid w:val="00790488"/>
    <w:rsid w:val="00790E0B"/>
    <w:rsid w:val="00790FC0"/>
    <w:rsid w:val="00791929"/>
    <w:rsid w:val="007948CA"/>
    <w:rsid w:val="00795303"/>
    <w:rsid w:val="007956F0"/>
    <w:rsid w:val="007A0245"/>
    <w:rsid w:val="007A0F3C"/>
    <w:rsid w:val="007A3430"/>
    <w:rsid w:val="007A34FD"/>
    <w:rsid w:val="007A3B23"/>
    <w:rsid w:val="007A41F5"/>
    <w:rsid w:val="007B15E7"/>
    <w:rsid w:val="007B1B20"/>
    <w:rsid w:val="007B1C95"/>
    <w:rsid w:val="007B21DF"/>
    <w:rsid w:val="007B3B38"/>
    <w:rsid w:val="007B4865"/>
    <w:rsid w:val="007B654D"/>
    <w:rsid w:val="007B740E"/>
    <w:rsid w:val="007B79B6"/>
    <w:rsid w:val="007C0165"/>
    <w:rsid w:val="007C0189"/>
    <w:rsid w:val="007C09DE"/>
    <w:rsid w:val="007C0A97"/>
    <w:rsid w:val="007C0EB0"/>
    <w:rsid w:val="007C1D21"/>
    <w:rsid w:val="007C1E0E"/>
    <w:rsid w:val="007C2659"/>
    <w:rsid w:val="007C432B"/>
    <w:rsid w:val="007C5923"/>
    <w:rsid w:val="007C73E4"/>
    <w:rsid w:val="007D00F6"/>
    <w:rsid w:val="007D0139"/>
    <w:rsid w:val="007D1704"/>
    <w:rsid w:val="007D1B3E"/>
    <w:rsid w:val="007D1E15"/>
    <w:rsid w:val="007D1F1A"/>
    <w:rsid w:val="007D25E8"/>
    <w:rsid w:val="007D48D8"/>
    <w:rsid w:val="007E1284"/>
    <w:rsid w:val="007E4840"/>
    <w:rsid w:val="007E5D27"/>
    <w:rsid w:val="007F0AB1"/>
    <w:rsid w:val="007F1F57"/>
    <w:rsid w:val="007F2E17"/>
    <w:rsid w:val="007F691E"/>
    <w:rsid w:val="008002EC"/>
    <w:rsid w:val="00801266"/>
    <w:rsid w:val="00801D0D"/>
    <w:rsid w:val="00802176"/>
    <w:rsid w:val="008027AF"/>
    <w:rsid w:val="008027C7"/>
    <w:rsid w:val="0080425D"/>
    <w:rsid w:val="008053C6"/>
    <w:rsid w:val="008108EF"/>
    <w:rsid w:val="00810A80"/>
    <w:rsid w:val="00811647"/>
    <w:rsid w:val="0081467D"/>
    <w:rsid w:val="00816222"/>
    <w:rsid w:val="00816578"/>
    <w:rsid w:val="0081657E"/>
    <w:rsid w:val="00820F37"/>
    <w:rsid w:val="008234C8"/>
    <w:rsid w:val="00823702"/>
    <w:rsid w:val="00824C6E"/>
    <w:rsid w:val="00824D72"/>
    <w:rsid w:val="00824D80"/>
    <w:rsid w:val="00824F89"/>
    <w:rsid w:val="00826200"/>
    <w:rsid w:val="00826A4C"/>
    <w:rsid w:val="00827FE0"/>
    <w:rsid w:val="0083178B"/>
    <w:rsid w:val="00834748"/>
    <w:rsid w:val="0083542E"/>
    <w:rsid w:val="0083582D"/>
    <w:rsid w:val="008379FB"/>
    <w:rsid w:val="00842BFA"/>
    <w:rsid w:val="0084379D"/>
    <w:rsid w:val="00845825"/>
    <w:rsid w:val="00845AE5"/>
    <w:rsid w:val="00845D5C"/>
    <w:rsid w:val="00845DAE"/>
    <w:rsid w:val="00847F08"/>
    <w:rsid w:val="00850D82"/>
    <w:rsid w:val="00854278"/>
    <w:rsid w:val="00855817"/>
    <w:rsid w:val="008611B1"/>
    <w:rsid w:val="0086618D"/>
    <w:rsid w:val="008663DE"/>
    <w:rsid w:val="00866EC2"/>
    <w:rsid w:val="00867B76"/>
    <w:rsid w:val="008722DE"/>
    <w:rsid w:val="008745E4"/>
    <w:rsid w:val="0087464C"/>
    <w:rsid w:val="0087479D"/>
    <w:rsid w:val="00880667"/>
    <w:rsid w:val="008807AF"/>
    <w:rsid w:val="00881444"/>
    <w:rsid w:val="00883043"/>
    <w:rsid w:val="0088459B"/>
    <w:rsid w:val="0088561B"/>
    <w:rsid w:val="008875C6"/>
    <w:rsid w:val="00890CCC"/>
    <w:rsid w:val="00891121"/>
    <w:rsid w:val="00891AED"/>
    <w:rsid w:val="008942F6"/>
    <w:rsid w:val="0089467A"/>
    <w:rsid w:val="008A0F1D"/>
    <w:rsid w:val="008A1B59"/>
    <w:rsid w:val="008A2A19"/>
    <w:rsid w:val="008A3716"/>
    <w:rsid w:val="008A4180"/>
    <w:rsid w:val="008A70F2"/>
    <w:rsid w:val="008A7C90"/>
    <w:rsid w:val="008B0352"/>
    <w:rsid w:val="008B16BB"/>
    <w:rsid w:val="008B2B60"/>
    <w:rsid w:val="008B6154"/>
    <w:rsid w:val="008B78BF"/>
    <w:rsid w:val="008C07E2"/>
    <w:rsid w:val="008C09DB"/>
    <w:rsid w:val="008C2008"/>
    <w:rsid w:val="008C41FD"/>
    <w:rsid w:val="008C4ECF"/>
    <w:rsid w:val="008C6C16"/>
    <w:rsid w:val="008C7C5C"/>
    <w:rsid w:val="008D14C6"/>
    <w:rsid w:val="008D2E81"/>
    <w:rsid w:val="008D2EC7"/>
    <w:rsid w:val="008D409C"/>
    <w:rsid w:val="008D4242"/>
    <w:rsid w:val="008D51D6"/>
    <w:rsid w:val="008D5A4A"/>
    <w:rsid w:val="008D7840"/>
    <w:rsid w:val="008D7B35"/>
    <w:rsid w:val="008E1670"/>
    <w:rsid w:val="008E1DE7"/>
    <w:rsid w:val="008E1E43"/>
    <w:rsid w:val="008E22AC"/>
    <w:rsid w:val="008E3682"/>
    <w:rsid w:val="008E43F8"/>
    <w:rsid w:val="008E4CCD"/>
    <w:rsid w:val="008E53C5"/>
    <w:rsid w:val="008F0709"/>
    <w:rsid w:val="008F0ACE"/>
    <w:rsid w:val="008F1B56"/>
    <w:rsid w:val="008F1E4C"/>
    <w:rsid w:val="008F2DFC"/>
    <w:rsid w:val="008F4EE5"/>
    <w:rsid w:val="008F5423"/>
    <w:rsid w:val="008F5BEA"/>
    <w:rsid w:val="008F6E63"/>
    <w:rsid w:val="008F7235"/>
    <w:rsid w:val="009005F3"/>
    <w:rsid w:val="0090270F"/>
    <w:rsid w:val="009028DA"/>
    <w:rsid w:val="009029E3"/>
    <w:rsid w:val="00902F2E"/>
    <w:rsid w:val="00904E69"/>
    <w:rsid w:val="00912622"/>
    <w:rsid w:val="0091387C"/>
    <w:rsid w:val="00913BCD"/>
    <w:rsid w:val="00913D2A"/>
    <w:rsid w:val="00914D0F"/>
    <w:rsid w:val="00915871"/>
    <w:rsid w:val="00915EFD"/>
    <w:rsid w:val="00917348"/>
    <w:rsid w:val="0091787D"/>
    <w:rsid w:val="009204D8"/>
    <w:rsid w:val="00922342"/>
    <w:rsid w:val="00923CB3"/>
    <w:rsid w:val="009241E3"/>
    <w:rsid w:val="00930AE2"/>
    <w:rsid w:val="009310A6"/>
    <w:rsid w:val="00931332"/>
    <w:rsid w:val="0093503F"/>
    <w:rsid w:val="009353FB"/>
    <w:rsid w:val="00935FD2"/>
    <w:rsid w:val="009367D6"/>
    <w:rsid w:val="00936B3A"/>
    <w:rsid w:val="009400C5"/>
    <w:rsid w:val="009434C7"/>
    <w:rsid w:val="009435B5"/>
    <w:rsid w:val="00947F62"/>
    <w:rsid w:val="00951DCF"/>
    <w:rsid w:val="0095328C"/>
    <w:rsid w:val="009546DA"/>
    <w:rsid w:val="009559CC"/>
    <w:rsid w:val="009563DF"/>
    <w:rsid w:val="009577F3"/>
    <w:rsid w:val="009608DE"/>
    <w:rsid w:val="00960FC7"/>
    <w:rsid w:val="009626A1"/>
    <w:rsid w:val="00962EC2"/>
    <w:rsid w:val="00963A86"/>
    <w:rsid w:val="00965E51"/>
    <w:rsid w:val="00970733"/>
    <w:rsid w:val="009707A3"/>
    <w:rsid w:val="009719FD"/>
    <w:rsid w:val="0097349E"/>
    <w:rsid w:val="009744C0"/>
    <w:rsid w:val="009761FE"/>
    <w:rsid w:val="00976D1B"/>
    <w:rsid w:val="00977D51"/>
    <w:rsid w:val="0098228A"/>
    <w:rsid w:val="0098230A"/>
    <w:rsid w:val="00983379"/>
    <w:rsid w:val="009848BD"/>
    <w:rsid w:val="00986D4F"/>
    <w:rsid w:val="00987753"/>
    <w:rsid w:val="00987B51"/>
    <w:rsid w:val="0099017E"/>
    <w:rsid w:val="00990B7D"/>
    <w:rsid w:val="00993067"/>
    <w:rsid w:val="0099455F"/>
    <w:rsid w:val="009959A6"/>
    <w:rsid w:val="00996287"/>
    <w:rsid w:val="009968CF"/>
    <w:rsid w:val="0099745B"/>
    <w:rsid w:val="009A00B8"/>
    <w:rsid w:val="009A1065"/>
    <w:rsid w:val="009A26E1"/>
    <w:rsid w:val="009A2E43"/>
    <w:rsid w:val="009A3C7C"/>
    <w:rsid w:val="009A4CF7"/>
    <w:rsid w:val="009A5FDA"/>
    <w:rsid w:val="009B0764"/>
    <w:rsid w:val="009B0E77"/>
    <w:rsid w:val="009B23FF"/>
    <w:rsid w:val="009B4EB8"/>
    <w:rsid w:val="009B61E5"/>
    <w:rsid w:val="009B763F"/>
    <w:rsid w:val="009C1CA9"/>
    <w:rsid w:val="009C2BF3"/>
    <w:rsid w:val="009C30D3"/>
    <w:rsid w:val="009C647E"/>
    <w:rsid w:val="009C696C"/>
    <w:rsid w:val="009D10D7"/>
    <w:rsid w:val="009D1EC2"/>
    <w:rsid w:val="009D31CD"/>
    <w:rsid w:val="009D42F2"/>
    <w:rsid w:val="009D4DC3"/>
    <w:rsid w:val="009D50DB"/>
    <w:rsid w:val="009D6F1F"/>
    <w:rsid w:val="009E2A79"/>
    <w:rsid w:val="009E433A"/>
    <w:rsid w:val="009E62C4"/>
    <w:rsid w:val="009E70B5"/>
    <w:rsid w:val="009E76FD"/>
    <w:rsid w:val="009F028B"/>
    <w:rsid w:val="009F18E9"/>
    <w:rsid w:val="009F26EE"/>
    <w:rsid w:val="009F3833"/>
    <w:rsid w:val="009F3D3B"/>
    <w:rsid w:val="009F6093"/>
    <w:rsid w:val="009F7A53"/>
    <w:rsid w:val="009F7B85"/>
    <w:rsid w:val="00A00D78"/>
    <w:rsid w:val="00A053EA"/>
    <w:rsid w:val="00A05A82"/>
    <w:rsid w:val="00A05D38"/>
    <w:rsid w:val="00A0740C"/>
    <w:rsid w:val="00A07FB2"/>
    <w:rsid w:val="00A11AED"/>
    <w:rsid w:val="00A17094"/>
    <w:rsid w:val="00A17600"/>
    <w:rsid w:val="00A178EF"/>
    <w:rsid w:val="00A17940"/>
    <w:rsid w:val="00A20F71"/>
    <w:rsid w:val="00A2175B"/>
    <w:rsid w:val="00A21857"/>
    <w:rsid w:val="00A225FC"/>
    <w:rsid w:val="00A23C0E"/>
    <w:rsid w:val="00A252F8"/>
    <w:rsid w:val="00A257D0"/>
    <w:rsid w:val="00A30BE5"/>
    <w:rsid w:val="00A312EF"/>
    <w:rsid w:val="00A31B03"/>
    <w:rsid w:val="00A33862"/>
    <w:rsid w:val="00A351D4"/>
    <w:rsid w:val="00A40C5D"/>
    <w:rsid w:val="00A415D6"/>
    <w:rsid w:val="00A4209F"/>
    <w:rsid w:val="00A43D20"/>
    <w:rsid w:val="00A44749"/>
    <w:rsid w:val="00A451E1"/>
    <w:rsid w:val="00A47503"/>
    <w:rsid w:val="00A4761C"/>
    <w:rsid w:val="00A51F39"/>
    <w:rsid w:val="00A5248B"/>
    <w:rsid w:val="00A5394C"/>
    <w:rsid w:val="00A57A92"/>
    <w:rsid w:val="00A60E8D"/>
    <w:rsid w:val="00A63786"/>
    <w:rsid w:val="00A63A81"/>
    <w:rsid w:val="00A6790E"/>
    <w:rsid w:val="00A67DBC"/>
    <w:rsid w:val="00A71D6D"/>
    <w:rsid w:val="00A75AF7"/>
    <w:rsid w:val="00A7698C"/>
    <w:rsid w:val="00A76AA2"/>
    <w:rsid w:val="00A76D45"/>
    <w:rsid w:val="00A805BB"/>
    <w:rsid w:val="00A80617"/>
    <w:rsid w:val="00A8230E"/>
    <w:rsid w:val="00A835C6"/>
    <w:rsid w:val="00A84399"/>
    <w:rsid w:val="00A85D1D"/>
    <w:rsid w:val="00A901FA"/>
    <w:rsid w:val="00A90216"/>
    <w:rsid w:val="00A90515"/>
    <w:rsid w:val="00A90972"/>
    <w:rsid w:val="00A90CC4"/>
    <w:rsid w:val="00A9140C"/>
    <w:rsid w:val="00A92740"/>
    <w:rsid w:val="00A92D4F"/>
    <w:rsid w:val="00A94C65"/>
    <w:rsid w:val="00A95610"/>
    <w:rsid w:val="00A95D39"/>
    <w:rsid w:val="00AA04C4"/>
    <w:rsid w:val="00AA1F23"/>
    <w:rsid w:val="00AA2598"/>
    <w:rsid w:val="00AA2C66"/>
    <w:rsid w:val="00AB19F9"/>
    <w:rsid w:val="00AB2DE2"/>
    <w:rsid w:val="00AB39F6"/>
    <w:rsid w:val="00AB3EC6"/>
    <w:rsid w:val="00AB59B4"/>
    <w:rsid w:val="00AB5BAE"/>
    <w:rsid w:val="00AB762F"/>
    <w:rsid w:val="00AC14B6"/>
    <w:rsid w:val="00AC4546"/>
    <w:rsid w:val="00AC4AF8"/>
    <w:rsid w:val="00AC5441"/>
    <w:rsid w:val="00AC7750"/>
    <w:rsid w:val="00AD115C"/>
    <w:rsid w:val="00AD4F85"/>
    <w:rsid w:val="00AD53E3"/>
    <w:rsid w:val="00AD70AB"/>
    <w:rsid w:val="00AE044E"/>
    <w:rsid w:val="00AF0381"/>
    <w:rsid w:val="00AF24CC"/>
    <w:rsid w:val="00AF3BD9"/>
    <w:rsid w:val="00AF5333"/>
    <w:rsid w:val="00AF64CA"/>
    <w:rsid w:val="00AF765E"/>
    <w:rsid w:val="00AF76EC"/>
    <w:rsid w:val="00B0196C"/>
    <w:rsid w:val="00B0315C"/>
    <w:rsid w:val="00B03326"/>
    <w:rsid w:val="00B04639"/>
    <w:rsid w:val="00B04AF8"/>
    <w:rsid w:val="00B05373"/>
    <w:rsid w:val="00B05551"/>
    <w:rsid w:val="00B0793D"/>
    <w:rsid w:val="00B11E41"/>
    <w:rsid w:val="00B1205A"/>
    <w:rsid w:val="00B14119"/>
    <w:rsid w:val="00B1656E"/>
    <w:rsid w:val="00B16859"/>
    <w:rsid w:val="00B1766B"/>
    <w:rsid w:val="00B2174B"/>
    <w:rsid w:val="00B21EF6"/>
    <w:rsid w:val="00B22F15"/>
    <w:rsid w:val="00B244DF"/>
    <w:rsid w:val="00B251C9"/>
    <w:rsid w:val="00B2595B"/>
    <w:rsid w:val="00B27F12"/>
    <w:rsid w:val="00B30D31"/>
    <w:rsid w:val="00B332DE"/>
    <w:rsid w:val="00B34161"/>
    <w:rsid w:val="00B34E93"/>
    <w:rsid w:val="00B35293"/>
    <w:rsid w:val="00B35905"/>
    <w:rsid w:val="00B36870"/>
    <w:rsid w:val="00B36B89"/>
    <w:rsid w:val="00B3741B"/>
    <w:rsid w:val="00B407F7"/>
    <w:rsid w:val="00B40A35"/>
    <w:rsid w:val="00B417CD"/>
    <w:rsid w:val="00B41B81"/>
    <w:rsid w:val="00B444BD"/>
    <w:rsid w:val="00B4595A"/>
    <w:rsid w:val="00B4780C"/>
    <w:rsid w:val="00B512DE"/>
    <w:rsid w:val="00B528E5"/>
    <w:rsid w:val="00B52F53"/>
    <w:rsid w:val="00B53743"/>
    <w:rsid w:val="00B60ABE"/>
    <w:rsid w:val="00B61488"/>
    <w:rsid w:val="00B618AB"/>
    <w:rsid w:val="00B64906"/>
    <w:rsid w:val="00B660FB"/>
    <w:rsid w:val="00B675F3"/>
    <w:rsid w:val="00B723E9"/>
    <w:rsid w:val="00B72D4C"/>
    <w:rsid w:val="00B73AE6"/>
    <w:rsid w:val="00B74DF8"/>
    <w:rsid w:val="00B77DF4"/>
    <w:rsid w:val="00B8087F"/>
    <w:rsid w:val="00B814A5"/>
    <w:rsid w:val="00B82B2B"/>
    <w:rsid w:val="00B83223"/>
    <w:rsid w:val="00B83399"/>
    <w:rsid w:val="00B836F9"/>
    <w:rsid w:val="00B83E91"/>
    <w:rsid w:val="00B8446B"/>
    <w:rsid w:val="00B86981"/>
    <w:rsid w:val="00B9208C"/>
    <w:rsid w:val="00B926AD"/>
    <w:rsid w:val="00B956C8"/>
    <w:rsid w:val="00B96994"/>
    <w:rsid w:val="00BA01C6"/>
    <w:rsid w:val="00BA104E"/>
    <w:rsid w:val="00BA14FF"/>
    <w:rsid w:val="00BA172C"/>
    <w:rsid w:val="00BA17EF"/>
    <w:rsid w:val="00BA2116"/>
    <w:rsid w:val="00BA3870"/>
    <w:rsid w:val="00BA3CF9"/>
    <w:rsid w:val="00BA40CF"/>
    <w:rsid w:val="00BA49D4"/>
    <w:rsid w:val="00BA64F9"/>
    <w:rsid w:val="00BA67E0"/>
    <w:rsid w:val="00BA6B4C"/>
    <w:rsid w:val="00BA6CB2"/>
    <w:rsid w:val="00BB079A"/>
    <w:rsid w:val="00BB1161"/>
    <w:rsid w:val="00BB24A3"/>
    <w:rsid w:val="00BB7421"/>
    <w:rsid w:val="00BB7E70"/>
    <w:rsid w:val="00BC0D30"/>
    <w:rsid w:val="00BC2AFB"/>
    <w:rsid w:val="00BC2EB1"/>
    <w:rsid w:val="00BC3368"/>
    <w:rsid w:val="00BC3558"/>
    <w:rsid w:val="00BC57CB"/>
    <w:rsid w:val="00BC5F70"/>
    <w:rsid w:val="00BC685C"/>
    <w:rsid w:val="00BC6A58"/>
    <w:rsid w:val="00BD0860"/>
    <w:rsid w:val="00BD4497"/>
    <w:rsid w:val="00BD51AB"/>
    <w:rsid w:val="00BD5BC5"/>
    <w:rsid w:val="00BD7F3C"/>
    <w:rsid w:val="00BE019D"/>
    <w:rsid w:val="00BE0733"/>
    <w:rsid w:val="00BE073A"/>
    <w:rsid w:val="00BE0893"/>
    <w:rsid w:val="00BE0DC5"/>
    <w:rsid w:val="00BE1D37"/>
    <w:rsid w:val="00BE1EB0"/>
    <w:rsid w:val="00BE2418"/>
    <w:rsid w:val="00BE4C93"/>
    <w:rsid w:val="00BE54D8"/>
    <w:rsid w:val="00BE5E7B"/>
    <w:rsid w:val="00BE65ED"/>
    <w:rsid w:val="00BE6C06"/>
    <w:rsid w:val="00BF2315"/>
    <w:rsid w:val="00BF344C"/>
    <w:rsid w:val="00BF4B49"/>
    <w:rsid w:val="00BF5070"/>
    <w:rsid w:val="00C006FD"/>
    <w:rsid w:val="00C01390"/>
    <w:rsid w:val="00C02629"/>
    <w:rsid w:val="00C057E9"/>
    <w:rsid w:val="00C06243"/>
    <w:rsid w:val="00C10289"/>
    <w:rsid w:val="00C116F1"/>
    <w:rsid w:val="00C11750"/>
    <w:rsid w:val="00C1234E"/>
    <w:rsid w:val="00C1295B"/>
    <w:rsid w:val="00C16352"/>
    <w:rsid w:val="00C16368"/>
    <w:rsid w:val="00C16D13"/>
    <w:rsid w:val="00C171DB"/>
    <w:rsid w:val="00C21DCF"/>
    <w:rsid w:val="00C23E70"/>
    <w:rsid w:val="00C24E2D"/>
    <w:rsid w:val="00C25D53"/>
    <w:rsid w:val="00C26997"/>
    <w:rsid w:val="00C27904"/>
    <w:rsid w:val="00C30297"/>
    <w:rsid w:val="00C30C68"/>
    <w:rsid w:val="00C3287D"/>
    <w:rsid w:val="00C33063"/>
    <w:rsid w:val="00C34B3B"/>
    <w:rsid w:val="00C34C2E"/>
    <w:rsid w:val="00C355E6"/>
    <w:rsid w:val="00C358E0"/>
    <w:rsid w:val="00C362BC"/>
    <w:rsid w:val="00C37777"/>
    <w:rsid w:val="00C37ADC"/>
    <w:rsid w:val="00C409F2"/>
    <w:rsid w:val="00C442DC"/>
    <w:rsid w:val="00C446B8"/>
    <w:rsid w:val="00C4595C"/>
    <w:rsid w:val="00C46F73"/>
    <w:rsid w:val="00C501CA"/>
    <w:rsid w:val="00C50246"/>
    <w:rsid w:val="00C51BD4"/>
    <w:rsid w:val="00C52E64"/>
    <w:rsid w:val="00C53F1F"/>
    <w:rsid w:val="00C54635"/>
    <w:rsid w:val="00C5527B"/>
    <w:rsid w:val="00C57F3F"/>
    <w:rsid w:val="00C63557"/>
    <w:rsid w:val="00C6481B"/>
    <w:rsid w:val="00C64DF3"/>
    <w:rsid w:val="00C65063"/>
    <w:rsid w:val="00C65271"/>
    <w:rsid w:val="00C66693"/>
    <w:rsid w:val="00C666CC"/>
    <w:rsid w:val="00C67873"/>
    <w:rsid w:val="00C70AC3"/>
    <w:rsid w:val="00C73D23"/>
    <w:rsid w:val="00C740FB"/>
    <w:rsid w:val="00C74E65"/>
    <w:rsid w:val="00C75344"/>
    <w:rsid w:val="00C769D0"/>
    <w:rsid w:val="00C769F6"/>
    <w:rsid w:val="00C77655"/>
    <w:rsid w:val="00C77D99"/>
    <w:rsid w:val="00C80AB6"/>
    <w:rsid w:val="00C8543E"/>
    <w:rsid w:val="00C854E7"/>
    <w:rsid w:val="00C85995"/>
    <w:rsid w:val="00C860F9"/>
    <w:rsid w:val="00C869B9"/>
    <w:rsid w:val="00C870D5"/>
    <w:rsid w:val="00C876E4"/>
    <w:rsid w:val="00C90FC0"/>
    <w:rsid w:val="00C92BE5"/>
    <w:rsid w:val="00C92C3E"/>
    <w:rsid w:val="00C94CFE"/>
    <w:rsid w:val="00C961AE"/>
    <w:rsid w:val="00C9736E"/>
    <w:rsid w:val="00C9773A"/>
    <w:rsid w:val="00CA121E"/>
    <w:rsid w:val="00CA312F"/>
    <w:rsid w:val="00CA3343"/>
    <w:rsid w:val="00CA44BB"/>
    <w:rsid w:val="00CA4506"/>
    <w:rsid w:val="00CB1453"/>
    <w:rsid w:val="00CB4CD4"/>
    <w:rsid w:val="00CB5B6A"/>
    <w:rsid w:val="00CC17A3"/>
    <w:rsid w:val="00CC22FD"/>
    <w:rsid w:val="00CC2DE1"/>
    <w:rsid w:val="00CC5C13"/>
    <w:rsid w:val="00CC6DB9"/>
    <w:rsid w:val="00CC7CD5"/>
    <w:rsid w:val="00CD074B"/>
    <w:rsid w:val="00CD184E"/>
    <w:rsid w:val="00CD2F0B"/>
    <w:rsid w:val="00CD5212"/>
    <w:rsid w:val="00CD6301"/>
    <w:rsid w:val="00CD7181"/>
    <w:rsid w:val="00CE2007"/>
    <w:rsid w:val="00CE2601"/>
    <w:rsid w:val="00CE2F5C"/>
    <w:rsid w:val="00CE4A5F"/>
    <w:rsid w:val="00CE72D2"/>
    <w:rsid w:val="00CE7D7B"/>
    <w:rsid w:val="00CF02BF"/>
    <w:rsid w:val="00CF079C"/>
    <w:rsid w:val="00CF0CB2"/>
    <w:rsid w:val="00CF1CAE"/>
    <w:rsid w:val="00CF2887"/>
    <w:rsid w:val="00CF336F"/>
    <w:rsid w:val="00CF37F3"/>
    <w:rsid w:val="00CF4E74"/>
    <w:rsid w:val="00CF7006"/>
    <w:rsid w:val="00D00C1B"/>
    <w:rsid w:val="00D03E37"/>
    <w:rsid w:val="00D03E46"/>
    <w:rsid w:val="00D05018"/>
    <w:rsid w:val="00D05107"/>
    <w:rsid w:val="00D06CCF"/>
    <w:rsid w:val="00D1089E"/>
    <w:rsid w:val="00D11930"/>
    <w:rsid w:val="00D11ECE"/>
    <w:rsid w:val="00D12C5A"/>
    <w:rsid w:val="00D17377"/>
    <w:rsid w:val="00D20C91"/>
    <w:rsid w:val="00D21CDC"/>
    <w:rsid w:val="00D21F83"/>
    <w:rsid w:val="00D23318"/>
    <w:rsid w:val="00D24567"/>
    <w:rsid w:val="00D24790"/>
    <w:rsid w:val="00D24DAB"/>
    <w:rsid w:val="00D2678C"/>
    <w:rsid w:val="00D3011E"/>
    <w:rsid w:val="00D30434"/>
    <w:rsid w:val="00D311CA"/>
    <w:rsid w:val="00D33335"/>
    <w:rsid w:val="00D3349B"/>
    <w:rsid w:val="00D336EC"/>
    <w:rsid w:val="00D34386"/>
    <w:rsid w:val="00D34960"/>
    <w:rsid w:val="00D35856"/>
    <w:rsid w:val="00D36436"/>
    <w:rsid w:val="00D37422"/>
    <w:rsid w:val="00D37B61"/>
    <w:rsid w:val="00D4037E"/>
    <w:rsid w:val="00D40837"/>
    <w:rsid w:val="00D40AEE"/>
    <w:rsid w:val="00D40C01"/>
    <w:rsid w:val="00D41557"/>
    <w:rsid w:val="00D41C48"/>
    <w:rsid w:val="00D42BE2"/>
    <w:rsid w:val="00D43024"/>
    <w:rsid w:val="00D43727"/>
    <w:rsid w:val="00D4445D"/>
    <w:rsid w:val="00D44A38"/>
    <w:rsid w:val="00D44A77"/>
    <w:rsid w:val="00D45266"/>
    <w:rsid w:val="00D453CA"/>
    <w:rsid w:val="00D4700B"/>
    <w:rsid w:val="00D5112F"/>
    <w:rsid w:val="00D511BC"/>
    <w:rsid w:val="00D522FB"/>
    <w:rsid w:val="00D53300"/>
    <w:rsid w:val="00D543E7"/>
    <w:rsid w:val="00D54555"/>
    <w:rsid w:val="00D6177C"/>
    <w:rsid w:val="00D63804"/>
    <w:rsid w:val="00D65805"/>
    <w:rsid w:val="00D662DE"/>
    <w:rsid w:val="00D70D01"/>
    <w:rsid w:val="00D7132D"/>
    <w:rsid w:val="00D723DB"/>
    <w:rsid w:val="00D73F03"/>
    <w:rsid w:val="00D74F0A"/>
    <w:rsid w:val="00D771BD"/>
    <w:rsid w:val="00D8085F"/>
    <w:rsid w:val="00D81813"/>
    <w:rsid w:val="00D83B6A"/>
    <w:rsid w:val="00D843A0"/>
    <w:rsid w:val="00D84F16"/>
    <w:rsid w:val="00D87BCE"/>
    <w:rsid w:val="00D901FA"/>
    <w:rsid w:val="00D92993"/>
    <w:rsid w:val="00D93463"/>
    <w:rsid w:val="00D940C8"/>
    <w:rsid w:val="00D94BB7"/>
    <w:rsid w:val="00D94FE6"/>
    <w:rsid w:val="00D950A9"/>
    <w:rsid w:val="00D950E3"/>
    <w:rsid w:val="00D9589A"/>
    <w:rsid w:val="00D95965"/>
    <w:rsid w:val="00D96B2B"/>
    <w:rsid w:val="00D97768"/>
    <w:rsid w:val="00D977ED"/>
    <w:rsid w:val="00D97C8F"/>
    <w:rsid w:val="00D97D31"/>
    <w:rsid w:val="00DA04E5"/>
    <w:rsid w:val="00DA1A7B"/>
    <w:rsid w:val="00DA2A5E"/>
    <w:rsid w:val="00DA3C20"/>
    <w:rsid w:val="00DA4A6D"/>
    <w:rsid w:val="00DA6FF8"/>
    <w:rsid w:val="00DA7679"/>
    <w:rsid w:val="00DA78E1"/>
    <w:rsid w:val="00DA7EE6"/>
    <w:rsid w:val="00DB054F"/>
    <w:rsid w:val="00DB20C4"/>
    <w:rsid w:val="00DB2FDF"/>
    <w:rsid w:val="00DB4BD9"/>
    <w:rsid w:val="00DB5335"/>
    <w:rsid w:val="00DB6BCB"/>
    <w:rsid w:val="00DC0489"/>
    <w:rsid w:val="00DC0715"/>
    <w:rsid w:val="00DC13EA"/>
    <w:rsid w:val="00DC1CD5"/>
    <w:rsid w:val="00DC1CDA"/>
    <w:rsid w:val="00DC3808"/>
    <w:rsid w:val="00DC3B2F"/>
    <w:rsid w:val="00DC4A1E"/>
    <w:rsid w:val="00DC5556"/>
    <w:rsid w:val="00DC5A15"/>
    <w:rsid w:val="00DD0B32"/>
    <w:rsid w:val="00DD0D86"/>
    <w:rsid w:val="00DD0F14"/>
    <w:rsid w:val="00DD1727"/>
    <w:rsid w:val="00DD2649"/>
    <w:rsid w:val="00DD3287"/>
    <w:rsid w:val="00DD48D2"/>
    <w:rsid w:val="00DD646F"/>
    <w:rsid w:val="00DD6A61"/>
    <w:rsid w:val="00DD6A70"/>
    <w:rsid w:val="00DE0907"/>
    <w:rsid w:val="00DE214D"/>
    <w:rsid w:val="00DE21F4"/>
    <w:rsid w:val="00DE2632"/>
    <w:rsid w:val="00DE3E62"/>
    <w:rsid w:val="00DE4776"/>
    <w:rsid w:val="00DE4822"/>
    <w:rsid w:val="00DE521B"/>
    <w:rsid w:val="00DE7452"/>
    <w:rsid w:val="00DF0BC0"/>
    <w:rsid w:val="00DF305E"/>
    <w:rsid w:val="00DF344A"/>
    <w:rsid w:val="00DF784B"/>
    <w:rsid w:val="00E03E30"/>
    <w:rsid w:val="00E07D50"/>
    <w:rsid w:val="00E10445"/>
    <w:rsid w:val="00E10878"/>
    <w:rsid w:val="00E10BB1"/>
    <w:rsid w:val="00E1248F"/>
    <w:rsid w:val="00E144E3"/>
    <w:rsid w:val="00E14DC2"/>
    <w:rsid w:val="00E16F35"/>
    <w:rsid w:val="00E170B6"/>
    <w:rsid w:val="00E176B2"/>
    <w:rsid w:val="00E17837"/>
    <w:rsid w:val="00E21B67"/>
    <w:rsid w:val="00E2314E"/>
    <w:rsid w:val="00E23514"/>
    <w:rsid w:val="00E300D2"/>
    <w:rsid w:val="00E308BA"/>
    <w:rsid w:val="00E30B83"/>
    <w:rsid w:val="00E31078"/>
    <w:rsid w:val="00E320B7"/>
    <w:rsid w:val="00E34156"/>
    <w:rsid w:val="00E34696"/>
    <w:rsid w:val="00E359EA"/>
    <w:rsid w:val="00E376E1"/>
    <w:rsid w:val="00E41AD1"/>
    <w:rsid w:val="00E421A2"/>
    <w:rsid w:val="00E42FF8"/>
    <w:rsid w:val="00E44246"/>
    <w:rsid w:val="00E45ADC"/>
    <w:rsid w:val="00E45AF2"/>
    <w:rsid w:val="00E46BF3"/>
    <w:rsid w:val="00E52044"/>
    <w:rsid w:val="00E5277F"/>
    <w:rsid w:val="00E532B4"/>
    <w:rsid w:val="00E556C5"/>
    <w:rsid w:val="00E55956"/>
    <w:rsid w:val="00E560E4"/>
    <w:rsid w:val="00E56378"/>
    <w:rsid w:val="00E6182B"/>
    <w:rsid w:val="00E62BDA"/>
    <w:rsid w:val="00E63774"/>
    <w:rsid w:val="00E639D6"/>
    <w:rsid w:val="00E63DEC"/>
    <w:rsid w:val="00E63F97"/>
    <w:rsid w:val="00E64B95"/>
    <w:rsid w:val="00E65011"/>
    <w:rsid w:val="00E65B5A"/>
    <w:rsid w:val="00E65B63"/>
    <w:rsid w:val="00E667D5"/>
    <w:rsid w:val="00E6734E"/>
    <w:rsid w:val="00E70B26"/>
    <w:rsid w:val="00E7167D"/>
    <w:rsid w:val="00E72FBF"/>
    <w:rsid w:val="00E745AB"/>
    <w:rsid w:val="00E761A0"/>
    <w:rsid w:val="00E76242"/>
    <w:rsid w:val="00E7645E"/>
    <w:rsid w:val="00E766D0"/>
    <w:rsid w:val="00E76C3D"/>
    <w:rsid w:val="00E84966"/>
    <w:rsid w:val="00E84F5D"/>
    <w:rsid w:val="00E8698C"/>
    <w:rsid w:val="00E91593"/>
    <w:rsid w:val="00E922E3"/>
    <w:rsid w:val="00E94DE9"/>
    <w:rsid w:val="00E9509A"/>
    <w:rsid w:val="00E963A4"/>
    <w:rsid w:val="00E970F4"/>
    <w:rsid w:val="00EA02E3"/>
    <w:rsid w:val="00EA09A2"/>
    <w:rsid w:val="00EA1014"/>
    <w:rsid w:val="00EA1761"/>
    <w:rsid w:val="00EA52F6"/>
    <w:rsid w:val="00EA590C"/>
    <w:rsid w:val="00EA61E7"/>
    <w:rsid w:val="00EA7C2E"/>
    <w:rsid w:val="00EB0989"/>
    <w:rsid w:val="00EB09F5"/>
    <w:rsid w:val="00EB17CF"/>
    <w:rsid w:val="00EB1E5D"/>
    <w:rsid w:val="00EB3EF8"/>
    <w:rsid w:val="00EB4464"/>
    <w:rsid w:val="00EB5016"/>
    <w:rsid w:val="00EB5FE2"/>
    <w:rsid w:val="00EB789C"/>
    <w:rsid w:val="00EC03AB"/>
    <w:rsid w:val="00EC0F96"/>
    <w:rsid w:val="00EC2261"/>
    <w:rsid w:val="00EC4F65"/>
    <w:rsid w:val="00EC5B06"/>
    <w:rsid w:val="00EC60F0"/>
    <w:rsid w:val="00EC7691"/>
    <w:rsid w:val="00ED1381"/>
    <w:rsid w:val="00ED3160"/>
    <w:rsid w:val="00ED36E1"/>
    <w:rsid w:val="00ED4552"/>
    <w:rsid w:val="00ED4A4F"/>
    <w:rsid w:val="00ED56EF"/>
    <w:rsid w:val="00ED61A1"/>
    <w:rsid w:val="00ED6BDC"/>
    <w:rsid w:val="00ED6D30"/>
    <w:rsid w:val="00EE1DD7"/>
    <w:rsid w:val="00EE208A"/>
    <w:rsid w:val="00EE3015"/>
    <w:rsid w:val="00EE31E2"/>
    <w:rsid w:val="00EE3286"/>
    <w:rsid w:val="00EE349A"/>
    <w:rsid w:val="00EE443B"/>
    <w:rsid w:val="00EE6C97"/>
    <w:rsid w:val="00EE7672"/>
    <w:rsid w:val="00EF1363"/>
    <w:rsid w:val="00EF58CD"/>
    <w:rsid w:val="00EF6251"/>
    <w:rsid w:val="00EF7990"/>
    <w:rsid w:val="00F007C9"/>
    <w:rsid w:val="00F01312"/>
    <w:rsid w:val="00F036A9"/>
    <w:rsid w:val="00F0370C"/>
    <w:rsid w:val="00F05C99"/>
    <w:rsid w:val="00F06BCD"/>
    <w:rsid w:val="00F072E5"/>
    <w:rsid w:val="00F100F3"/>
    <w:rsid w:val="00F12301"/>
    <w:rsid w:val="00F140A7"/>
    <w:rsid w:val="00F148E1"/>
    <w:rsid w:val="00F1521A"/>
    <w:rsid w:val="00F154BB"/>
    <w:rsid w:val="00F15997"/>
    <w:rsid w:val="00F15EA0"/>
    <w:rsid w:val="00F16F2F"/>
    <w:rsid w:val="00F17A2A"/>
    <w:rsid w:val="00F17E48"/>
    <w:rsid w:val="00F22D8E"/>
    <w:rsid w:val="00F2401C"/>
    <w:rsid w:val="00F256E8"/>
    <w:rsid w:val="00F2706C"/>
    <w:rsid w:val="00F3027B"/>
    <w:rsid w:val="00F30679"/>
    <w:rsid w:val="00F30A2F"/>
    <w:rsid w:val="00F35A2E"/>
    <w:rsid w:val="00F403FC"/>
    <w:rsid w:val="00F40463"/>
    <w:rsid w:val="00F40E38"/>
    <w:rsid w:val="00F40E50"/>
    <w:rsid w:val="00F419D0"/>
    <w:rsid w:val="00F41D14"/>
    <w:rsid w:val="00F4210C"/>
    <w:rsid w:val="00F4274A"/>
    <w:rsid w:val="00F45153"/>
    <w:rsid w:val="00F4572E"/>
    <w:rsid w:val="00F46137"/>
    <w:rsid w:val="00F5055C"/>
    <w:rsid w:val="00F51F01"/>
    <w:rsid w:val="00F54494"/>
    <w:rsid w:val="00F55950"/>
    <w:rsid w:val="00F5671F"/>
    <w:rsid w:val="00F578B8"/>
    <w:rsid w:val="00F60D34"/>
    <w:rsid w:val="00F617AA"/>
    <w:rsid w:val="00F61D34"/>
    <w:rsid w:val="00F61FF3"/>
    <w:rsid w:val="00F624BD"/>
    <w:rsid w:val="00F630AF"/>
    <w:rsid w:val="00F630FE"/>
    <w:rsid w:val="00F63170"/>
    <w:rsid w:val="00F63958"/>
    <w:rsid w:val="00F65B6D"/>
    <w:rsid w:val="00F66CA3"/>
    <w:rsid w:val="00F719D6"/>
    <w:rsid w:val="00F726A9"/>
    <w:rsid w:val="00F727BE"/>
    <w:rsid w:val="00F72997"/>
    <w:rsid w:val="00F734DD"/>
    <w:rsid w:val="00F736A2"/>
    <w:rsid w:val="00F77776"/>
    <w:rsid w:val="00F77A3B"/>
    <w:rsid w:val="00F8374D"/>
    <w:rsid w:val="00F8440D"/>
    <w:rsid w:val="00F84622"/>
    <w:rsid w:val="00F871ED"/>
    <w:rsid w:val="00F91057"/>
    <w:rsid w:val="00F91A23"/>
    <w:rsid w:val="00F91F07"/>
    <w:rsid w:val="00F93221"/>
    <w:rsid w:val="00F94226"/>
    <w:rsid w:val="00F94B62"/>
    <w:rsid w:val="00F95267"/>
    <w:rsid w:val="00F972C6"/>
    <w:rsid w:val="00F97428"/>
    <w:rsid w:val="00FA155F"/>
    <w:rsid w:val="00FA3DAC"/>
    <w:rsid w:val="00FA5FF9"/>
    <w:rsid w:val="00FA6D9D"/>
    <w:rsid w:val="00FB03B9"/>
    <w:rsid w:val="00FB03BD"/>
    <w:rsid w:val="00FB0A6F"/>
    <w:rsid w:val="00FB1089"/>
    <w:rsid w:val="00FB2A05"/>
    <w:rsid w:val="00FB380B"/>
    <w:rsid w:val="00FB56D9"/>
    <w:rsid w:val="00FB6AD8"/>
    <w:rsid w:val="00FB6CE9"/>
    <w:rsid w:val="00FC1298"/>
    <w:rsid w:val="00FC17CD"/>
    <w:rsid w:val="00FC2462"/>
    <w:rsid w:val="00FC2BE6"/>
    <w:rsid w:val="00FC2F04"/>
    <w:rsid w:val="00FC3135"/>
    <w:rsid w:val="00FC3195"/>
    <w:rsid w:val="00FC582A"/>
    <w:rsid w:val="00FD0197"/>
    <w:rsid w:val="00FD0B71"/>
    <w:rsid w:val="00FD1017"/>
    <w:rsid w:val="00FD1A84"/>
    <w:rsid w:val="00FD2EEC"/>
    <w:rsid w:val="00FD50DF"/>
    <w:rsid w:val="00FD534F"/>
    <w:rsid w:val="00FD6625"/>
    <w:rsid w:val="00FD7A4E"/>
    <w:rsid w:val="00FE0E84"/>
    <w:rsid w:val="00FE41E9"/>
    <w:rsid w:val="00FE63DE"/>
    <w:rsid w:val="00FE65DA"/>
    <w:rsid w:val="00FE6988"/>
    <w:rsid w:val="00FE7161"/>
    <w:rsid w:val="00FF0872"/>
    <w:rsid w:val="00FF250A"/>
    <w:rsid w:val="00FF421A"/>
    <w:rsid w:val="00FF5961"/>
    <w:rsid w:val="00FF7C7D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CB8D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CB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8"/>
    <w:semiHidden/>
    <w:unhideWhenUsed/>
    <w:qFormat/>
    <w:rsid w:val="001F0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FC3135"/>
    <w:pPr>
      <w:tabs>
        <w:tab w:val="right" w:pos="7938"/>
      </w:tabs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63958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764C2B"/>
  </w:style>
  <w:style w:type="paragraph" w:styleId="Textonotaalfinal">
    <w:name w:val="endnote text"/>
    <w:basedOn w:val="Normal"/>
    <w:link w:val="TextonotaalfinalCar"/>
    <w:uiPriority w:val="99"/>
    <w:unhideWhenUsed/>
    <w:rsid w:val="00402804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02804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0280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776"/>
    <w:rPr>
      <w:color w:val="954F72" w:themeColor="followedHyperlink"/>
      <w:u w:val="single"/>
    </w:rPr>
  </w:style>
  <w:style w:type="paragraph" w:customStyle="1" w:styleId="Estilo2">
    <w:name w:val="Estilo2"/>
    <w:basedOn w:val="Ttulo2"/>
    <w:link w:val="Estilo2Car"/>
    <w:qFormat/>
    <w:rsid w:val="00EE208A"/>
    <w:pPr>
      <w:keepLines w:val="0"/>
      <w:pBdr>
        <w:bottom w:val="single" w:sz="12" w:space="1" w:color="auto"/>
      </w:pBdr>
      <w:spacing w:before="240" w:after="60" w:line="240" w:lineRule="auto"/>
      <w:jc w:val="left"/>
    </w:pPr>
    <w:rPr>
      <w:rFonts w:ascii="Arial" w:eastAsia="Times New Roman" w:hAnsi="Arial" w:cs="Times New Roman"/>
      <w:b/>
      <w:bCs/>
      <w:iCs/>
      <w:color w:val="4472C4"/>
      <w:sz w:val="24"/>
      <w:szCs w:val="28"/>
      <w:lang w:val="es-ES_tradnl" w:eastAsia="en-US"/>
    </w:rPr>
  </w:style>
  <w:style w:type="character" w:customStyle="1" w:styleId="Estilo2Car">
    <w:name w:val="Estilo2 Car"/>
    <w:link w:val="Estilo2"/>
    <w:rsid w:val="00EE208A"/>
    <w:rPr>
      <w:rFonts w:ascii="Arial" w:hAnsi="Arial" w:cs="Times New Roman"/>
      <w:b/>
      <w:bCs/>
      <w:iCs/>
      <w:color w:val="4472C4"/>
      <w:sz w:val="24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8"/>
    <w:semiHidden/>
    <w:rsid w:val="001F0B3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0B36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val="es-MX" w:eastAsia="es-MX"/>
    </w:rPr>
  </w:style>
  <w:style w:type="character" w:customStyle="1" w:styleId="guion1">
    <w:name w:val="guion1"/>
    <w:rsid w:val="00DE214D"/>
    <w:rPr>
      <w:b/>
      <w:bCs/>
      <w:color w:val="027BA6"/>
      <w:sz w:val="18"/>
      <w:szCs w:val="18"/>
    </w:rPr>
  </w:style>
  <w:style w:type="table" w:customStyle="1" w:styleId="Tabladecuadrcula5oscura-nfasis51">
    <w:name w:val="Tabla de cuadrícula 5 oscura - Énfasis 51"/>
    <w:basedOn w:val="Tablanormal"/>
    <w:uiPriority w:val="50"/>
    <w:rsid w:val="006C5F8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Med18</b:Tag>
    <b:SourceType>InternetSite</b:SourceType>
    <b:Guid>{4F01EFAE-D19C-4450-85F5-35F3572E39DE}</b:Guid>
    <b:Author>
      <b:Author>
        <b:NameList xmlns:msxsl="urn:schemas-microsoft-com:xslt" xmlns:b="http://schemas.openxmlformats.org/officeDocument/2006/bibliography">
          <b:Person>
            <b:Last>Medina</b:Last>
            <b:First>Facundo</b:First>
            <b:Middle/>
          </b:Person>
        </b:NameList>
      </b:Author>
    </b:Author>
    <b:Title>Ransomware: el secuestro de datos es Posible</b:Title>
    <b:InternetSiteTitle/>
    <b:ProductionCompany/>
    <b:Year>2018</b:Year>
    <b:Month/>
    <b:Day/>
    <b:YearAccessed>2022</b:YearAccessed>
    <b:MonthAccessed>10</b:MonthAccessed>
    <b:DayAccessed>31</b:DayAccessed>
    <b:URL>https://morebooks.de/store/hu/book/ransomware:-el-secuestro-de-datos-es-posible/isbn/978-620-2-12777-6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6C2411F0-CB2C-46E2-8130-0441ABAB8843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3</TotalTime>
  <Pages>5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de la Garza</cp:lastModifiedBy>
  <cp:revision>5</cp:revision>
  <cp:lastPrinted>2022-12-23T21:17:00Z</cp:lastPrinted>
  <dcterms:created xsi:type="dcterms:W3CDTF">2024-05-07T00:03:00Z</dcterms:created>
  <dcterms:modified xsi:type="dcterms:W3CDTF">2024-05-31T00:10:00Z</dcterms:modified>
</cp:coreProperties>
</file>